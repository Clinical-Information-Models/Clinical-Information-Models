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B41C9" w14:textId="77777777" w:rsidR="00597515" w:rsidRDefault="00597515" w:rsidP="00597515">
      <w:pPr>
        <w:pBdr>
          <w:top w:val="single" w:sz="4" w:space="1" w:color="auto"/>
          <w:left w:val="single" w:sz="4" w:space="4" w:color="auto"/>
          <w:bottom w:val="single" w:sz="4" w:space="1" w:color="auto"/>
          <w:right w:val="single" w:sz="4" w:space="4" w:color="auto"/>
        </w:pBdr>
        <w:rPr>
          <w:b/>
          <w:bCs/>
          <w:sz w:val="22"/>
        </w:rPr>
      </w:pPr>
      <w:r w:rsidRPr="008265DC">
        <w:rPr>
          <w:b/>
          <w:bCs/>
          <w:sz w:val="22"/>
        </w:rPr>
        <w:t xml:space="preserve">MEDISCHE VERKLARING in het kader van een beoordeling tbv </w:t>
      </w:r>
      <w:r>
        <w:rPr>
          <w:b/>
          <w:bCs/>
          <w:sz w:val="22"/>
        </w:rPr>
        <w:t xml:space="preserve">de voorbereiding van </w:t>
      </w:r>
      <w:r w:rsidRPr="008265DC">
        <w:rPr>
          <w:b/>
          <w:bCs/>
          <w:sz w:val="22"/>
        </w:rPr>
        <w:t xml:space="preserve">een </w:t>
      </w:r>
      <w:r>
        <w:rPr>
          <w:b/>
          <w:bCs/>
          <w:sz w:val="22"/>
        </w:rPr>
        <w:t>C</w:t>
      </w:r>
      <w:r w:rsidRPr="008265DC">
        <w:rPr>
          <w:b/>
          <w:bCs/>
          <w:sz w:val="22"/>
        </w:rPr>
        <w:t>risismaatregel</w:t>
      </w:r>
    </w:p>
    <w:p w14:paraId="0A8768FB" w14:textId="77777777" w:rsidR="00597515" w:rsidRPr="00E43C84" w:rsidRDefault="00597515" w:rsidP="00597515">
      <w:pPr>
        <w:pBdr>
          <w:top w:val="single" w:sz="4" w:space="1" w:color="auto"/>
          <w:left w:val="single" w:sz="4" w:space="4" w:color="auto"/>
          <w:bottom w:val="single" w:sz="4" w:space="1" w:color="auto"/>
          <w:right w:val="single" w:sz="4" w:space="4" w:color="auto"/>
        </w:pBdr>
        <w:rPr>
          <w:sz w:val="22"/>
        </w:rPr>
      </w:pPr>
      <w:r>
        <w:rPr>
          <w:sz w:val="22"/>
        </w:rPr>
        <w:t>als bedoeld in artikel 7:1 van de Wet verplichte ggz</w:t>
      </w:r>
    </w:p>
    <w:p w14:paraId="07D31810" w14:textId="77777777" w:rsidR="00FB099B" w:rsidRPr="00BE1407" w:rsidRDefault="00FB099B">
      <w:pPr>
        <w:rPr>
          <w:b/>
          <w:bCs/>
          <w:sz w:val="20"/>
        </w:rPr>
      </w:pPr>
    </w:p>
    <w:p w14:paraId="484EDE1A" w14:textId="77777777" w:rsidR="00FB099B" w:rsidRPr="00BE1407" w:rsidRDefault="00416CBF"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B</w:t>
      </w:r>
      <w:r w:rsidR="008265DC" w:rsidRPr="00BE1407">
        <w:rPr>
          <w:b/>
          <w:bCs/>
          <w:sz w:val="22"/>
        </w:rPr>
        <w:t>etrokkene</w:t>
      </w:r>
    </w:p>
    <w:p w14:paraId="14AB5F71" w14:textId="77777777" w:rsidR="00FB099B" w:rsidRPr="00BE1407" w:rsidRDefault="00FB099B">
      <w:pPr>
        <w:tabs>
          <w:tab w:val="left" w:pos="360"/>
        </w:tabs>
        <w:rPr>
          <w:sz w:val="22"/>
        </w:rPr>
      </w:pPr>
    </w:p>
    <w:p w14:paraId="0D793D48" w14:textId="77777777" w:rsidR="00867EBF" w:rsidRPr="005A294E" w:rsidRDefault="00867EBF" w:rsidP="005E70AD">
      <w:pPr>
        <w:tabs>
          <w:tab w:val="left" w:pos="360"/>
          <w:tab w:val="left" w:pos="2700"/>
        </w:tabs>
        <w:outlineLvl w:val="0"/>
        <w:rPr>
          <w:sz w:val="22"/>
        </w:rPr>
      </w:pPr>
      <w:r w:rsidRPr="005A294E">
        <w:rPr>
          <w:sz w:val="22"/>
        </w:rPr>
        <w:t>Identificatienummer:</w:t>
      </w:r>
      <w:r w:rsidRPr="005A294E">
        <w:rPr>
          <w:sz w:val="22"/>
        </w:rPr>
        <w:tab/>
      </w:r>
      <w:r w:rsidRPr="005E70AD">
        <w:rPr>
          <w:sz w:val="22"/>
          <w:highlight w:val="darkGray"/>
        </w:rPr>
        <w:fldChar w:fldCharType="begin">
          <w:ffData>
            <w:name w:val=""/>
            <w:enabled/>
            <w:calcOnExit w:val="0"/>
            <w:textInput/>
          </w:ffData>
        </w:fldChar>
      </w:r>
      <w:r w:rsidRPr="005E70AD">
        <w:rPr>
          <w:sz w:val="22"/>
          <w:highlight w:val="darkGray"/>
        </w:rPr>
        <w:instrText xml:space="preserve"> FORMTEXT </w:instrText>
      </w:r>
      <w:r w:rsidRPr="005E70AD">
        <w:rPr>
          <w:sz w:val="22"/>
          <w:highlight w:val="darkGray"/>
        </w:rPr>
      </w:r>
      <w:r w:rsidRPr="005E70AD">
        <w:rPr>
          <w:sz w:val="22"/>
          <w:highlight w:val="darkGray"/>
        </w:rPr>
        <w:fldChar w:fldCharType="separate"/>
      </w:r>
      <w:r w:rsidRPr="005E70AD">
        <w:rPr>
          <w:sz w:val="22"/>
          <w:highlight w:val="darkGray"/>
        </w:rPr>
        <w:t> </w:t>
      </w:r>
      <w:r w:rsidRPr="005E70AD">
        <w:rPr>
          <w:sz w:val="22"/>
          <w:highlight w:val="darkGray"/>
        </w:rPr>
        <w:t> </w:t>
      </w:r>
      <w:r w:rsidRPr="005E70AD">
        <w:rPr>
          <w:sz w:val="22"/>
          <w:highlight w:val="darkGray"/>
        </w:rPr>
        <w:t> </w:t>
      </w:r>
      <w:r w:rsidRPr="005E70AD">
        <w:rPr>
          <w:sz w:val="22"/>
          <w:highlight w:val="darkGray"/>
        </w:rPr>
        <w:t> </w:t>
      </w:r>
      <w:r w:rsidRPr="005E70AD">
        <w:rPr>
          <w:sz w:val="22"/>
          <w:highlight w:val="darkGray"/>
        </w:rPr>
        <w:t> </w:t>
      </w:r>
      <w:r w:rsidRPr="005E70AD">
        <w:rPr>
          <w:sz w:val="22"/>
          <w:highlight w:val="darkGray"/>
        </w:rPr>
        <w:fldChar w:fldCharType="end"/>
      </w:r>
      <w:r w:rsidRPr="005A294E">
        <w:rPr>
          <w:sz w:val="22"/>
        </w:rPr>
        <w:t xml:space="preserve"> </w:t>
      </w:r>
    </w:p>
    <w:p w14:paraId="7F30B4B7" w14:textId="77777777" w:rsidR="00867EBF" w:rsidRPr="00BE1407" w:rsidRDefault="008265DC" w:rsidP="008265DC">
      <w:pPr>
        <w:tabs>
          <w:tab w:val="left" w:pos="360"/>
          <w:tab w:val="left" w:pos="2700"/>
        </w:tabs>
        <w:rPr>
          <w:sz w:val="22"/>
        </w:rPr>
      </w:pPr>
      <w:r w:rsidRPr="00BE1407">
        <w:rPr>
          <w:sz w:val="22"/>
        </w:rPr>
        <w:t>(Geboorte)naam</w:t>
      </w:r>
      <w:r w:rsidR="00FB099B" w:rsidRPr="00BE1407">
        <w:rPr>
          <w:sz w:val="22"/>
        </w:rPr>
        <w:t>:</w:t>
      </w:r>
      <w:r w:rsidR="00FB099B" w:rsidRPr="00BE1407">
        <w:rPr>
          <w:sz w:val="22"/>
        </w:rPr>
        <w:tab/>
      </w:r>
      <w:r w:rsidR="00602CF8" w:rsidRPr="00F963FF">
        <w:rPr>
          <w:sz w:val="22"/>
          <w:highlight w:val="darkGray"/>
        </w:rPr>
        <w:fldChar w:fldCharType="begin">
          <w:ffData>
            <w:name w:val=""/>
            <w:enabled/>
            <w:calcOnExit w:val="0"/>
            <w:textInput/>
          </w:ffData>
        </w:fldChar>
      </w:r>
      <w:r w:rsidR="00602CF8" w:rsidRPr="00F963FF">
        <w:rPr>
          <w:sz w:val="22"/>
          <w:highlight w:val="darkGray"/>
        </w:rPr>
        <w:instrText xml:space="preserve"> FORMTEXT </w:instrText>
      </w:r>
      <w:r w:rsidR="00602CF8" w:rsidRPr="00F963FF">
        <w:rPr>
          <w:sz w:val="22"/>
          <w:highlight w:val="darkGray"/>
        </w:rPr>
      </w:r>
      <w:r w:rsidR="00602CF8" w:rsidRPr="00F963FF">
        <w:rPr>
          <w:sz w:val="22"/>
          <w:highlight w:val="darkGray"/>
        </w:rPr>
        <w:fldChar w:fldCharType="separate"/>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fldChar w:fldCharType="end"/>
      </w:r>
    </w:p>
    <w:p w14:paraId="0A91CE37" w14:textId="77777777" w:rsidR="008265DC" w:rsidRPr="00BE1407" w:rsidRDefault="008265DC" w:rsidP="008265DC">
      <w:pPr>
        <w:tabs>
          <w:tab w:val="left" w:pos="360"/>
          <w:tab w:val="left" w:pos="2700"/>
        </w:tabs>
        <w:rPr>
          <w:sz w:val="22"/>
        </w:rPr>
      </w:pPr>
      <w:r w:rsidRPr="00BE1407">
        <w:rPr>
          <w:sz w:val="22"/>
        </w:rPr>
        <w:t>Voornamen:</w:t>
      </w: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16A0BFAB" w14:textId="77777777" w:rsidR="00867EBF" w:rsidRPr="00BE1407" w:rsidRDefault="00867EBF" w:rsidP="00867EBF">
      <w:pPr>
        <w:tabs>
          <w:tab w:val="left" w:pos="360"/>
          <w:tab w:val="left" w:pos="2700"/>
        </w:tabs>
        <w:rPr>
          <w:sz w:val="22"/>
        </w:rPr>
      </w:pPr>
      <w:r w:rsidRPr="00BE1407">
        <w:rPr>
          <w:sz w:val="22"/>
        </w:rPr>
        <w:t>Geslacht:</w:t>
      </w: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Pr="00BE1407">
        <w:rPr>
          <w:sz w:val="22"/>
        </w:rPr>
        <w:tab/>
      </w:r>
    </w:p>
    <w:p w14:paraId="2FE5B2A0" w14:textId="77777777" w:rsidR="00867EBF" w:rsidRPr="00BE1407" w:rsidRDefault="00867EBF" w:rsidP="00867EBF">
      <w:pPr>
        <w:tabs>
          <w:tab w:val="left" w:pos="360"/>
          <w:tab w:val="left" w:pos="2700"/>
        </w:tabs>
        <w:rPr>
          <w:sz w:val="22"/>
        </w:rPr>
      </w:pPr>
      <w:r w:rsidRPr="00BE1407">
        <w:rPr>
          <w:sz w:val="22"/>
        </w:rPr>
        <w:t>Geboortedatum en -plaats:</w:t>
      </w: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Pr="00BE1407">
        <w:rPr>
          <w:sz w:val="22"/>
        </w:rPr>
        <w:t xml:space="preserve"> </w:t>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Pr="00BE1407">
        <w:rPr>
          <w:sz w:val="22"/>
        </w:rPr>
        <w:t xml:space="preserve"> </w:t>
      </w:r>
    </w:p>
    <w:p w14:paraId="1A02841C" w14:textId="77777777" w:rsidR="008265DC" w:rsidRPr="00BE1407" w:rsidRDefault="008265DC" w:rsidP="00FB099B">
      <w:pPr>
        <w:tabs>
          <w:tab w:val="left" w:pos="360"/>
          <w:tab w:val="left" w:pos="2700"/>
        </w:tabs>
        <w:rPr>
          <w:sz w:val="22"/>
        </w:rPr>
      </w:pPr>
    </w:p>
    <w:p w14:paraId="6D92F3CC" w14:textId="77777777" w:rsidR="008265DC" w:rsidRPr="00BE1407" w:rsidRDefault="00FB099B" w:rsidP="00FB099B">
      <w:pPr>
        <w:tabs>
          <w:tab w:val="left" w:pos="360"/>
          <w:tab w:val="left" w:pos="2700"/>
        </w:tabs>
        <w:rPr>
          <w:sz w:val="22"/>
        </w:rPr>
      </w:pPr>
      <w:r w:rsidRPr="00BE1407">
        <w:rPr>
          <w:sz w:val="22"/>
        </w:rPr>
        <w:t>Woonadres</w:t>
      </w:r>
      <w:r w:rsidR="008265DC" w:rsidRPr="00BE1407">
        <w:rPr>
          <w:sz w:val="22"/>
        </w:rPr>
        <w:t>:</w:t>
      </w:r>
    </w:p>
    <w:p w14:paraId="399FB9D8" w14:textId="77777777" w:rsidR="00FB099B" w:rsidRPr="00BE1407" w:rsidRDefault="008265DC" w:rsidP="00FB099B">
      <w:pPr>
        <w:tabs>
          <w:tab w:val="left" w:pos="360"/>
          <w:tab w:val="left" w:pos="2700"/>
        </w:tabs>
        <w:rPr>
          <w:sz w:val="22"/>
        </w:rPr>
      </w:pPr>
      <w:r w:rsidRPr="00BE1407">
        <w:rPr>
          <w:sz w:val="22"/>
        </w:rPr>
        <w:t>Straat</w:t>
      </w:r>
      <w:r w:rsidR="00867EBF" w:rsidRPr="00BE1407">
        <w:rPr>
          <w:sz w:val="22"/>
        </w:rPr>
        <w:t xml:space="preserve">, </w:t>
      </w:r>
      <w:r w:rsidRPr="00BE1407">
        <w:rPr>
          <w:sz w:val="22"/>
        </w:rPr>
        <w:t>huisnummer</w:t>
      </w:r>
      <w:r w:rsidR="00FB099B" w:rsidRPr="00BE1407">
        <w:rPr>
          <w:sz w:val="22"/>
        </w:rPr>
        <w:t>:</w:t>
      </w:r>
      <w:r w:rsidR="00FB099B" w:rsidRPr="00BE1407">
        <w:rPr>
          <w:sz w:val="22"/>
        </w:rPr>
        <w:tab/>
      </w:r>
      <w:r w:rsidR="00602CF8" w:rsidRPr="00F963FF">
        <w:rPr>
          <w:sz w:val="22"/>
          <w:highlight w:val="darkGray"/>
        </w:rPr>
        <w:fldChar w:fldCharType="begin">
          <w:ffData>
            <w:name w:val=""/>
            <w:enabled/>
            <w:calcOnExit w:val="0"/>
            <w:textInput/>
          </w:ffData>
        </w:fldChar>
      </w:r>
      <w:r w:rsidR="00602CF8" w:rsidRPr="00F963FF">
        <w:rPr>
          <w:sz w:val="22"/>
          <w:highlight w:val="darkGray"/>
        </w:rPr>
        <w:instrText xml:space="preserve"> FORMTEXT </w:instrText>
      </w:r>
      <w:r w:rsidR="00602CF8" w:rsidRPr="00F963FF">
        <w:rPr>
          <w:sz w:val="22"/>
          <w:highlight w:val="darkGray"/>
        </w:rPr>
      </w:r>
      <w:r w:rsidR="00602CF8" w:rsidRPr="00F963FF">
        <w:rPr>
          <w:sz w:val="22"/>
          <w:highlight w:val="darkGray"/>
        </w:rPr>
        <w:fldChar w:fldCharType="separate"/>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fldChar w:fldCharType="end"/>
      </w:r>
      <w:r w:rsidR="00FB099B" w:rsidRPr="00BE1407">
        <w:rPr>
          <w:sz w:val="22"/>
        </w:rPr>
        <w:t xml:space="preserve"> </w:t>
      </w:r>
      <w:r w:rsidR="00602CF8" w:rsidRPr="00F963FF">
        <w:rPr>
          <w:sz w:val="22"/>
          <w:highlight w:val="darkGray"/>
        </w:rPr>
        <w:fldChar w:fldCharType="begin">
          <w:ffData>
            <w:name w:val=""/>
            <w:enabled/>
            <w:calcOnExit w:val="0"/>
            <w:textInput/>
          </w:ffData>
        </w:fldChar>
      </w:r>
      <w:r w:rsidR="00602CF8" w:rsidRPr="00F963FF">
        <w:rPr>
          <w:sz w:val="22"/>
          <w:highlight w:val="darkGray"/>
        </w:rPr>
        <w:instrText xml:space="preserve"> FORMTEXT </w:instrText>
      </w:r>
      <w:r w:rsidR="00602CF8" w:rsidRPr="00F963FF">
        <w:rPr>
          <w:sz w:val="22"/>
          <w:highlight w:val="darkGray"/>
        </w:rPr>
      </w:r>
      <w:r w:rsidR="00602CF8" w:rsidRPr="00F963FF">
        <w:rPr>
          <w:sz w:val="22"/>
          <w:highlight w:val="darkGray"/>
        </w:rPr>
        <w:fldChar w:fldCharType="separate"/>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fldChar w:fldCharType="end"/>
      </w:r>
    </w:p>
    <w:p w14:paraId="3FA95A20" w14:textId="77777777" w:rsidR="00FB099B" w:rsidRPr="00BE1407" w:rsidRDefault="00FB099B" w:rsidP="00FB099B">
      <w:pPr>
        <w:tabs>
          <w:tab w:val="left" w:pos="360"/>
          <w:tab w:val="left" w:pos="2700"/>
        </w:tabs>
        <w:rPr>
          <w:sz w:val="22"/>
        </w:rPr>
      </w:pPr>
      <w:r w:rsidRPr="00BE1407">
        <w:rPr>
          <w:sz w:val="22"/>
        </w:rPr>
        <w:t>Postcode</w:t>
      </w:r>
      <w:r w:rsidR="00867EBF" w:rsidRPr="00BE1407">
        <w:rPr>
          <w:sz w:val="22"/>
        </w:rPr>
        <w:t xml:space="preserve">, </w:t>
      </w:r>
      <w:r w:rsidRPr="00BE1407">
        <w:rPr>
          <w:sz w:val="22"/>
        </w:rPr>
        <w:t>plaats:</w:t>
      </w:r>
      <w:r w:rsidRPr="00BE1407">
        <w:rPr>
          <w:sz w:val="22"/>
        </w:rPr>
        <w:tab/>
      </w:r>
      <w:r w:rsidR="00602CF8" w:rsidRPr="00F963FF">
        <w:rPr>
          <w:sz w:val="22"/>
          <w:highlight w:val="darkGray"/>
        </w:rPr>
        <w:fldChar w:fldCharType="begin">
          <w:ffData>
            <w:name w:val=""/>
            <w:enabled/>
            <w:calcOnExit w:val="0"/>
            <w:textInput/>
          </w:ffData>
        </w:fldChar>
      </w:r>
      <w:r w:rsidR="00602CF8" w:rsidRPr="00F963FF">
        <w:rPr>
          <w:sz w:val="22"/>
          <w:highlight w:val="darkGray"/>
        </w:rPr>
        <w:instrText xml:space="preserve"> FORMTEXT </w:instrText>
      </w:r>
      <w:r w:rsidR="00602CF8" w:rsidRPr="00F963FF">
        <w:rPr>
          <w:sz w:val="22"/>
          <w:highlight w:val="darkGray"/>
        </w:rPr>
      </w:r>
      <w:r w:rsidR="00602CF8" w:rsidRPr="00F963FF">
        <w:rPr>
          <w:sz w:val="22"/>
          <w:highlight w:val="darkGray"/>
        </w:rPr>
        <w:fldChar w:fldCharType="separate"/>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fldChar w:fldCharType="end"/>
      </w:r>
      <w:r w:rsidRPr="00BE1407">
        <w:rPr>
          <w:sz w:val="22"/>
        </w:rPr>
        <w:t xml:space="preserve"> </w:t>
      </w:r>
      <w:r w:rsidR="00602CF8" w:rsidRPr="00F963FF">
        <w:rPr>
          <w:sz w:val="22"/>
          <w:highlight w:val="darkGray"/>
        </w:rPr>
        <w:fldChar w:fldCharType="begin">
          <w:ffData>
            <w:name w:val=""/>
            <w:enabled/>
            <w:calcOnExit w:val="0"/>
            <w:textInput/>
          </w:ffData>
        </w:fldChar>
      </w:r>
      <w:r w:rsidR="00602CF8" w:rsidRPr="00F963FF">
        <w:rPr>
          <w:sz w:val="22"/>
          <w:highlight w:val="darkGray"/>
        </w:rPr>
        <w:instrText xml:space="preserve"> FORMTEXT </w:instrText>
      </w:r>
      <w:r w:rsidR="00602CF8" w:rsidRPr="00F963FF">
        <w:rPr>
          <w:sz w:val="22"/>
          <w:highlight w:val="darkGray"/>
        </w:rPr>
      </w:r>
      <w:r w:rsidR="00602CF8" w:rsidRPr="00F963FF">
        <w:rPr>
          <w:sz w:val="22"/>
          <w:highlight w:val="darkGray"/>
        </w:rPr>
        <w:fldChar w:fldCharType="separate"/>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t> </w:t>
      </w:r>
      <w:r w:rsidR="00602CF8" w:rsidRPr="00F963FF">
        <w:rPr>
          <w:sz w:val="22"/>
          <w:highlight w:val="darkGray"/>
        </w:rPr>
        <w:fldChar w:fldCharType="end"/>
      </w:r>
    </w:p>
    <w:p w14:paraId="5EF3627A" w14:textId="77777777" w:rsidR="00FB099B" w:rsidRPr="00BE1407" w:rsidRDefault="00FB099B" w:rsidP="00FB099B">
      <w:pPr>
        <w:tabs>
          <w:tab w:val="left" w:pos="360"/>
          <w:tab w:val="left" w:pos="2700"/>
        </w:tabs>
        <w:rPr>
          <w:sz w:val="22"/>
        </w:rPr>
      </w:pPr>
    </w:p>
    <w:p w14:paraId="3A15CEE4" w14:textId="77777777" w:rsidR="008265DC" w:rsidRPr="00BE1407" w:rsidRDefault="008265DC" w:rsidP="008265DC">
      <w:pPr>
        <w:tabs>
          <w:tab w:val="left" w:pos="360"/>
          <w:tab w:val="left" w:pos="2700"/>
        </w:tabs>
        <w:rPr>
          <w:sz w:val="22"/>
        </w:rPr>
      </w:pPr>
      <w:r w:rsidRPr="00BE1407">
        <w:rPr>
          <w:sz w:val="22"/>
        </w:rPr>
        <w:t>Verblijfsadres</w:t>
      </w:r>
      <w:r w:rsidR="00867EBF" w:rsidRPr="00BE1407">
        <w:rPr>
          <w:sz w:val="22"/>
        </w:rPr>
        <w:t xml:space="preserve"> (indien</w:t>
      </w:r>
      <w:r w:rsidR="001E7D81" w:rsidRPr="00BE1407">
        <w:rPr>
          <w:sz w:val="22"/>
        </w:rPr>
        <w:t xml:space="preserve"> afwijkend van woonadres</w:t>
      </w:r>
      <w:r w:rsidR="00867EBF" w:rsidRPr="00BE1407">
        <w:rPr>
          <w:sz w:val="22"/>
        </w:rPr>
        <w:t>)</w:t>
      </w:r>
      <w:r w:rsidRPr="00BE1407">
        <w:rPr>
          <w:sz w:val="22"/>
        </w:rPr>
        <w:t>:</w:t>
      </w:r>
    </w:p>
    <w:p w14:paraId="71AEE23B" w14:textId="77777777" w:rsidR="008265DC" w:rsidRPr="00BE1407" w:rsidRDefault="008265DC" w:rsidP="008265DC">
      <w:pPr>
        <w:tabs>
          <w:tab w:val="left" w:pos="360"/>
          <w:tab w:val="left" w:pos="2700"/>
        </w:tabs>
        <w:rPr>
          <w:sz w:val="22"/>
        </w:rPr>
      </w:pPr>
      <w:r w:rsidRPr="00BE1407">
        <w:rPr>
          <w:sz w:val="22"/>
        </w:rPr>
        <w:t>Straat/huisnummer:</w:t>
      </w: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Pr="00BE1407">
        <w:rPr>
          <w:sz w:val="22"/>
        </w:rPr>
        <w:t xml:space="preserve"> </w:t>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5D29F6BB" w14:textId="77777777" w:rsidR="008265DC" w:rsidRPr="00BE1407" w:rsidRDefault="008265DC" w:rsidP="008265DC">
      <w:pPr>
        <w:tabs>
          <w:tab w:val="left" w:pos="360"/>
          <w:tab w:val="left" w:pos="2700"/>
        </w:tabs>
        <w:rPr>
          <w:sz w:val="22"/>
        </w:rPr>
      </w:pPr>
      <w:r w:rsidRPr="00BE1407">
        <w:rPr>
          <w:sz w:val="22"/>
        </w:rPr>
        <w:t>Postcode/plaatsnaam:</w:t>
      </w: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Pr="00BE1407">
        <w:rPr>
          <w:sz w:val="22"/>
        </w:rPr>
        <w:t xml:space="preserve"> </w:t>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2DEB432B" w14:textId="77777777" w:rsidR="008265DC" w:rsidRPr="00BE1407" w:rsidRDefault="008265DC" w:rsidP="00BE1407">
      <w:pPr>
        <w:tabs>
          <w:tab w:val="left" w:pos="360"/>
          <w:tab w:val="left" w:pos="2700"/>
        </w:tabs>
        <w:rPr>
          <w:sz w:val="22"/>
        </w:rPr>
      </w:pPr>
    </w:p>
    <w:p w14:paraId="357C9D4B" w14:textId="77777777" w:rsidR="008265DC" w:rsidRPr="00BE1407" w:rsidRDefault="008265DC" w:rsidP="00BE1407">
      <w:pPr>
        <w:tabs>
          <w:tab w:val="left" w:pos="360"/>
          <w:tab w:val="left" w:pos="2700"/>
        </w:tabs>
        <w:rPr>
          <w:sz w:val="22"/>
        </w:rPr>
      </w:pPr>
      <w:r w:rsidRPr="00BE1407">
        <w:rPr>
          <w:sz w:val="22"/>
        </w:rPr>
        <w:t>Instelling (indien van toepassing):</w:t>
      </w:r>
    </w:p>
    <w:p w14:paraId="08AB0377" w14:textId="77777777" w:rsidR="00FB099B" w:rsidRPr="00BE1407" w:rsidRDefault="00867EBF" w:rsidP="00BE1407">
      <w:pPr>
        <w:tabs>
          <w:tab w:val="left" w:pos="360"/>
          <w:tab w:val="left" w:pos="2700"/>
        </w:tabs>
        <w:rPr>
          <w:sz w:val="22"/>
        </w:rPr>
      </w:pPr>
      <w:r w:rsidRPr="00BE1407">
        <w:rPr>
          <w:sz w:val="22"/>
        </w:rPr>
        <w:t>I</w:t>
      </w:r>
      <w:r w:rsidR="00FB099B" w:rsidRPr="00BE1407">
        <w:rPr>
          <w:sz w:val="22"/>
        </w:rPr>
        <w:t>nstelling</w:t>
      </w:r>
      <w:r w:rsidRPr="00BE1407">
        <w:rPr>
          <w:sz w:val="22"/>
        </w:rPr>
        <w:t>, locatie en afdeling:</w:t>
      </w:r>
      <w:r w:rsidR="00FB099B" w:rsidRPr="00BE1407">
        <w:rPr>
          <w:sz w:val="22"/>
        </w:rPr>
        <w:tab/>
      </w:r>
      <w:r w:rsidR="00FB099B" w:rsidRPr="00F963FF">
        <w:rPr>
          <w:sz w:val="22"/>
          <w:highlight w:val="darkGray"/>
        </w:rPr>
        <w:fldChar w:fldCharType="begin">
          <w:ffData>
            <w:name w:val=""/>
            <w:enabled/>
            <w:calcOnExit w:val="0"/>
            <w:textInput/>
          </w:ffData>
        </w:fldChar>
      </w:r>
      <w:r w:rsidR="00FB099B" w:rsidRPr="00F963FF">
        <w:rPr>
          <w:sz w:val="22"/>
          <w:highlight w:val="darkGray"/>
        </w:rPr>
        <w:instrText xml:space="preserve"> FORMTEXT </w:instrText>
      </w:r>
      <w:r w:rsidR="00FB099B" w:rsidRPr="00F963FF">
        <w:rPr>
          <w:sz w:val="22"/>
          <w:highlight w:val="darkGray"/>
        </w:rPr>
      </w:r>
      <w:r w:rsidR="00FB099B" w:rsidRPr="00F963FF">
        <w:rPr>
          <w:sz w:val="22"/>
          <w:highlight w:val="darkGray"/>
        </w:rPr>
        <w:fldChar w:fldCharType="separate"/>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fldChar w:fldCharType="end"/>
      </w:r>
      <w:r w:rsidRPr="00BE1407">
        <w:rPr>
          <w:sz w:val="22"/>
        </w:rPr>
        <w:t xml:space="preserve"> </w:t>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Pr="00BE1407">
        <w:rPr>
          <w:sz w:val="22"/>
        </w:rPr>
        <w:t xml:space="preserve"> </w:t>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23B0AF12" w14:textId="77777777" w:rsidR="00FB099B" w:rsidRPr="00BE1407" w:rsidRDefault="00FB099B">
      <w:pPr>
        <w:tabs>
          <w:tab w:val="left" w:pos="360"/>
          <w:tab w:val="left" w:pos="2700"/>
        </w:tabs>
        <w:rPr>
          <w:b/>
          <w:bCs/>
          <w:sz w:val="22"/>
        </w:rPr>
      </w:pPr>
    </w:p>
    <w:p w14:paraId="4C38F9EA" w14:textId="77777777" w:rsidR="00FB099B" w:rsidRPr="00BE1407" w:rsidRDefault="000E7424"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P</w:t>
      </w:r>
      <w:r w:rsidR="00A56515" w:rsidRPr="00BE1407">
        <w:rPr>
          <w:b/>
          <w:bCs/>
          <w:sz w:val="22"/>
        </w:rPr>
        <w:t>sychiater</w:t>
      </w:r>
      <w:r w:rsidR="00FB099B" w:rsidRPr="00BE1407">
        <w:rPr>
          <w:b/>
          <w:bCs/>
          <w:sz w:val="22"/>
        </w:rPr>
        <w:t xml:space="preserve"> die de verklaring afgeeft en </w:t>
      </w:r>
      <w:r w:rsidR="007F7D3F" w:rsidRPr="00BE1407">
        <w:rPr>
          <w:b/>
          <w:bCs/>
          <w:sz w:val="22"/>
        </w:rPr>
        <w:t>die het psychiatrisch</w:t>
      </w:r>
      <w:r w:rsidR="00416CBF" w:rsidRPr="00BE1407">
        <w:rPr>
          <w:b/>
          <w:bCs/>
          <w:sz w:val="22"/>
        </w:rPr>
        <w:t xml:space="preserve"> </w:t>
      </w:r>
      <w:r w:rsidR="007F7D3F" w:rsidRPr="00BE1407">
        <w:rPr>
          <w:b/>
          <w:bCs/>
          <w:sz w:val="22"/>
        </w:rPr>
        <w:t xml:space="preserve">onderzoek </w:t>
      </w:r>
      <w:r w:rsidR="00FB099B" w:rsidRPr="00BE1407">
        <w:rPr>
          <w:b/>
          <w:bCs/>
          <w:sz w:val="22"/>
        </w:rPr>
        <w:t>verricht</w:t>
      </w:r>
    </w:p>
    <w:p w14:paraId="40D85E93" w14:textId="77777777" w:rsidR="00FB099B" w:rsidRPr="00BE1407" w:rsidRDefault="00FB099B">
      <w:pPr>
        <w:tabs>
          <w:tab w:val="left" w:pos="360"/>
          <w:tab w:val="left" w:pos="2700"/>
        </w:tabs>
        <w:rPr>
          <w:sz w:val="22"/>
        </w:rPr>
      </w:pPr>
    </w:p>
    <w:p w14:paraId="47B0FBB4" w14:textId="77777777" w:rsidR="00FB099B" w:rsidRPr="005A294E" w:rsidRDefault="00FB099B" w:rsidP="005E70AD">
      <w:pPr>
        <w:tabs>
          <w:tab w:val="left" w:pos="360"/>
          <w:tab w:val="left" w:pos="2700"/>
        </w:tabs>
        <w:outlineLvl w:val="0"/>
        <w:rPr>
          <w:sz w:val="22"/>
        </w:rPr>
      </w:pPr>
      <w:r w:rsidRPr="005A294E">
        <w:rPr>
          <w:sz w:val="22"/>
        </w:rPr>
        <w:t>Naam:</w:t>
      </w:r>
      <w:r w:rsidRPr="005A294E">
        <w:rPr>
          <w:sz w:val="22"/>
        </w:rPr>
        <w:tab/>
      </w:r>
      <w:r w:rsidRPr="005A294E">
        <w:rPr>
          <w:sz w:val="22"/>
          <w:highlight w:val="darkGray"/>
        </w:rPr>
        <w:fldChar w:fldCharType="begin">
          <w:ffData>
            <w:name w:val=""/>
            <w:enabled/>
            <w:calcOnExit w:val="0"/>
            <w:textInput/>
          </w:ffData>
        </w:fldChar>
      </w:r>
      <w:r w:rsidRPr="005A294E">
        <w:rPr>
          <w:sz w:val="22"/>
          <w:highlight w:val="darkGray"/>
        </w:rPr>
        <w:instrText xml:space="preserve"> FORMTEXT </w:instrText>
      </w:r>
      <w:r w:rsidRPr="005A294E">
        <w:rPr>
          <w:sz w:val="22"/>
          <w:highlight w:val="darkGray"/>
        </w:rPr>
      </w:r>
      <w:r w:rsidRPr="005A294E">
        <w:rPr>
          <w:sz w:val="22"/>
          <w:highlight w:val="darkGray"/>
        </w:rPr>
        <w:fldChar w:fldCharType="separate"/>
      </w:r>
      <w:r w:rsidRPr="005A294E">
        <w:rPr>
          <w:sz w:val="22"/>
          <w:highlight w:val="darkGray"/>
        </w:rPr>
        <w:t> </w:t>
      </w:r>
      <w:r w:rsidRPr="005A294E">
        <w:rPr>
          <w:sz w:val="22"/>
          <w:highlight w:val="darkGray"/>
        </w:rPr>
        <w:t> </w:t>
      </w:r>
      <w:r w:rsidRPr="005A294E">
        <w:rPr>
          <w:sz w:val="22"/>
          <w:highlight w:val="darkGray"/>
        </w:rPr>
        <w:t> </w:t>
      </w:r>
      <w:r w:rsidRPr="005A294E">
        <w:rPr>
          <w:sz w:val="22"/>
          <w:highlight w:val="darkGray"/>
        </w:rPr>
        <w:t> </w:t>
      </w:r>
      <w:r w:rsidRPr="005A294E">
        <w:rPr>
          <w:sz w:val="22"/>
          <w:highlight w:val="darkGray"/>
        </w:rPr>
        <w:t> </w:t>
      </w:r>
      <w:r w:rsidRPr="005A294E">
        <w:rPr>
          <w:sz w:val="22"/>
          <w:highlight w:val="darkGray"/>
        </w:rPr>
        <w:fldChar w:fldCharType="end"/>
      </w:r>
    </w:p>
    <w:p w14:paraId="6BB4FB1C" w14:textId="77777777" w:rsidR="00867EBF" w:rsidRPr="00BE1407" w:rsidRDefault="00FB099B" w:rsidP="00FB099B">
      <w:pPr>
        <w:tabs>
          <w:tab w:val="left" w:pos="360"/>
          <w:tab w:val="left" w:pos="2700"/>
        </w:tabs>
        <w:rPr>
          <w:sz w:val="22"/>
        </w:rPr>
      </w:pPr>
      <w:r w:rsidRPr="00BE1407">
        <w:rPr>
          <w:sz w:val="22"/>
        </w:rPr>
        <w:t>Werkadres:</w:t>
      </w:r>
    </w:p>
    <w:p w14:paraId="19124F65" w14:textId="77777777" w:rsidR="00FB099B" w:rsidRPr="00BE1407" w:rsidRDefault="00867EBF" w:rsidP="00FB099B">
      <w:pPr>
        <w:tabs>
          <w:tab w:val="left" w:pos="360"/>
          <w:tab w:val="left" w:pos="2700"/>
        </w:tabs>
        <w:rPr>
          <w:sz w:val="22"/>
        </w:rPr>
      </w:pPr>
      <w:r w:rsidRPr="00BE1407">
        <w:rPr>
          <w:sz w:val="22"/>
        </w:rPr>
        <w:t>Straat, huisnummer:</w:t>
      </w:r>
      <w:r w:rsidRPr="00BE1407">
        <w:rPr>
          <w:sz w:val="22"/>
        </w:rPr>
        <w:tab/>
      </w:r>
      <w:r w:rsidR="00FB099B" w:rsidRPr="00F963FF">
        <w:rPr>
          <w:sz w:val="22"/>
          <w:highlight w:val="darkGray"/>
        </w:rPr>
        <w:fldChar w:fldCharType="begin">
          <w:ffData>
            <w:name w:val=""/>
            <w:enabled/>
            <w:calcOnExit w:val="0"/>
            <w:textInput/>
          </w:ffData>
        </w:fldChar>
      </w:r>
      <w:r w:rsidR="00FB099B" w:rsidRPr="00F963FF">
        <w:rPr>
          <w:sz w:val="22"/>
          <w:highlight w:val="darkGray"/>
        </w:rPr>
        <w:instrText xml:space="preserve"> FORMTEXT </w:instrText>
      </w:r>
      <w:r w:rsidR="00FB099B" w:rsidRPr="00F963FF">
        <w:rPr>
          <w:sz w:val="22"/>
          <w:highlight w:val="darkGray"/>
        </w:rPr>
      </w:r>
      <w:r w:rsidR="00FB099B" w:rsidRPr="00F963FF">
        <w:rPr>
          <w:sz w:val="22"/>
          <w:highlight w:val="darkGray"/>
        </w:rPr>
        <w:fldChar w:fldCharType="separate"/>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fldChar w:fldCharType="end"/>
      </w:r>
      <w:r w:rsidRPr="00BE1407">
        <w:rPr>
          <w:sz w:val="22"/>
        </w:rPr>
        <w:t xml:space="preserve"> </w:t>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6E7C90A8" w14:textId="77777777" w:rsidR="00FB099B" w:rsidRPr="00BE1407" w:rsidRDefault="00FB099B" w:rsidP="00E94CBC">
      <w:pPr>
        <w:tabs>
          <w:tab w:val="left" w:pos="360"/>
          <w:tab w:val="left" w:pos="2700"/>
        </w:tabs>
        <w:rPr>
          <w:sz w:val="22"/>
        </w:rPr>
      </w:pPr>
      <w:r w:rsidRPr="00BE1407">
        <w:rPr>
          <w:sz w:val="22"/>
        </w:rPr>
        <w:t>Postcode</w:t>
      </w:r>
      <w:r w:rsidR="00867EBF" w:rsidRPr="00BE1407">
        <w:rPr>
          <w:sz w:val="22"/>
        </w:rPr>
        <w:t xml:space="preserve">, </w:t>
      </w:r>
      <w:r w:rsidRPr="00BE1407">
        <w:rPr>
          <w:sz w:val="22"/>
        </w:rPr>
        <w:t>plaats:</w:t>
      </w: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00867EBF" w:rsidRPr="00BE1407">
        <w:rPr>
          <w:sz w:val="22"/>
        </w:rPr>
        <w:t xml:space="preserve"> </w:t>
      </w:r>
      <w:r w:rsidR="00867EBF" w:rsidRPr="00F963FF">
        <w:rPr>
          <w:sz w:val="22"/>
          <w:highlight w:val="darkGray"/>
        </w:rPr>
        <w:fldChar w:fldCharType="begin">
          <w:ffData>
            <w:name w:val=""/>
            <w:enabled/>
            <w:calcOnExit w:val="0"/>
            <w:textInput/>
          </w:ffData>
        </w:fldChar>
      </w:r>
      <w:r w:rsidR="00867EBF" w:rsidRPr="00F963FF">
        <w:rPr>
          <w:sz w:val="22"/>
          <w:highlight w:val="darkGray"/>
        </w:rPr>
        <w:instrText xml:space="preserve"> FORMTEXT </w:instrText>
      </w:r>
      <w:r w:rsidR="00867EBF" w:rsidRPr="00F963FF">
        <w:rPr>
          <w:sz w:val="22"/>
          <w:highlight w:val="darkGray"/>
        </w:rPr>
      </w:r>
      <w:r w:rsidR="00867EBF" w:rsidRPr="00F963FF">
        <w:rPr>
          <w:sz w:val="22"/>
          <w:highlight w:val="darkGray"/>
        </w:rPr>
        <w:fldChar w:fldCharType="separate"/>
      </w:r>
      <w:r w:rsidR="00867EBF" w:rsidRPr="00F963FF">
        <w:rPr>
          <w:sz w:val="22"/>
          <w:highlight w:val="darkGray"/>
        </w:rPr>
        <w:t> </w:t>
      </w:r>
      <w:r w:rsidR="00867EBF" w:rsidRPr="00F963FF">
        <w:rPr>
          <w:sz w:val="22"/>
          <w:highlight w:val="darkGray"/>
        </w:rPr>
        <w:t> </w:t>
      </w:r>
      <w:r w:rsidR="00867EBF" w:rsidRPr="00F963FF">
        <w:rPr>
          <w:sz w:val="22"/>
          <w:highlight w:val="darkGray"/>
        </w:rPr>
        <w:t> </w:t>
      </w:r>
      <w:r w:rsidR="00867EBF" w:rsidRPr="00F963FF">
        <w:rPr>
          <w:sz w:val="22"/>
          <w:highlight w:val="darkGray"/>
        </w:rPr>
        <w:t> </w:t>
      </w:r>
      <w:r w:rsidR="00867EBF" w:rsidRPr="00F963FF">
        <w:rPr>
          <w:sz w:val="22"/>
          <w:highlight w:val="darkGray"/>
        </w:rPr>
        <w:t> </w:t>
      </w:r>
      <w:r w:rsidR="00867EBF" w:rsidRPr="00F963FF">
        <w:rPr>
          <w:sz w:val="22"/>
          <w:highlight w:val="darkGray"/>
        </w:rPr>
        <w:fldChar w:fldCharType="end"/>
      </w:r>
    </w:p>
    <w:p w14:paraId="3BC67B5C" w14:textId="77777777" w:rsidR="00FB099B" w:rsidRPr="00BE1407" w:rsidRDefault="00FB099B" w:rsidP="00FB099B">
      <w:pPr>
        <w:tabs>
          <w:tab w:val="left" w:pos="360"/>
          <w:tab w:val="left" w:pos="2700"/>
        </w:tabs>
        <w:rPr>
          <w:sz w:val="22"/>
        </w:rPr>
      </w:pPr>
      <w:r w:rsidRPr="00BE1407">
        <w:rPr>
          <w:sz w:val="22"/>
        </w:rPr>
        <w:t>Telefoonnummer:</w:t>
      </w: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48775BDA" w14:textId="77777777" w:rsidR="00FB099B" w:rsidRDefault="00A56515" w:rsidP="00FB099B">
      <w:pPr>
        <w:tabs>
          <w:tab w:val="left" w:pos="360"/>
          <w:tab w:val="left" w:pos="2700"/>
        </w:tabs>
        <w:rPr>
          <w:sz w:val="22"/>
        </w:rPr>
      </w:pPr>
      <w:r w:rsidRPr="00BE1407">
        <w:rPr>
          <w:sz w:val="22"/>
        </w:rPr>
        <w:t>E-mail</w:t>
      </w:r>
      <w:r w:rsidR="00FB099B" w:rsidRPr="00BE1407">
        <w:rPr>
          <w:sz w:val="22"/>
        </w:rPr>
        <w:t>:</w:t>
      </w:r>
      <w:r w:rsidR="00FB099B" w:rsidRPr="00BE1407">
        <w:rPr>
          <w:sz w:val="22"/>
        </w:rPr>
        <w:tab/>
      </w:r>
      <w:r w:rsidR="00FB099B" w:rsidRPr="00F963FF">
        <w:rPr>
          <w:sz w:val="22"/>
          <w:highlight w:val="darkGray"/>
        </w:rPr>
        <w:fldChar w:fldCharType="begin">
          <w:ffData>
            <w:name w:val=""/>
            <w:enabled/>
            <w:calcOnExit w:val="0"/>
            <w:textInput/>
          </w:ffData>
        </w:fldChar>
      </w:r>
      <w:r w:rsidR="00FB099B" w:rsidRPr="00F963FF">
        <w:rPr>
          <w:sz w:val="22"/>
          <w:highlight w:val="darkGray"/>
        </w:rPr>
        <w:instrText xml:space="preserve"> FORMTEXT </w:instrText>
      </w:r>
      <w:r w:rsidR="00FB099B" w:rsidRPr="00F963FF">
        <w:rPr>
          <w:sz w:val="22"/>
          <w:highlight w:val="darkGray"/>
        </w:rPr>
      </w:r>
      <w:r w:rsidR="00FB099B" w:rsidRPr="00F963FF">
        <w:rPr>
          <w:sz w:val="22"/>
          <w:highlight w:val="darkGray"/>
        </w:rPr>
        <w:fldChar w:fldCharType="separate"/>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t> </w:t>
      </w:r>
      <w:r w:rsidR="00FB099B" w:rsidRPr="00F963FF">
        <w:rPr>
          <w:sz w:val="22"/>
          <w:highlight w:val="darkGray"/>
        </w:rPr>
        <w:fldChar w:fldCharType="end"/>
      </w:r>
    </w:p>
    <w:p w14:paraId="260B9576" w14:textId="77777777" w:rsidR="004504AE" w:rsidRPr="00BE1407" w:rsidRDefault="004504AE" w:rsidP="00FB099B">
      <w:pPr>
        <w:tabs>
          <w:tab w:val="left" w:pos="360"/>
          <w:tab w:val="left" w:pos="2700"/>
        </w:tabs>
        <w:rPr>
          <w:sz w:val="22"/>
        </w:rPr>
      </w:pPr>
    </w:p>
    <w:p w14:paraId="56B84606" w14:textId="77777777" w:rsidR="00DC4E28" w:rsidRPr="007C29B7" w:rsidRDefault="00DC4E28" w:rsidP="007C29B7">
      <w:pPr>
        <w:pStyle w:val="Plattetekst"/>
        <w:tabs>
          <w:tab w:val="left" w:pos="2694"/>
          <w:tab w:val="left" w:pos="4253"/>
          <w:tab w:val="left" w:pos="5812"/>
        </w:tabs>
      </w:pPr>
    </w:p>
    <w:p w14:paraId="766341DF" w14:textId="77777777" w:rsidR="00FB099B" w:rsidRPr="00BE1407" w:rsidRDefault="00FB099B"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Psychiatrisch onderzoek</w:t>
      </w:r>
    </w:p>
    <w:p w14:paraId="58E30537" w14:textId="77777777" w:rsidR="00FB099B" w:rsidRPr="00BE1407" w:rsidRDefault="00FB099B">
      <w:pPr>
        <w:tabs>
          <w:tab w:val="left" w:pos="360"/>
          <w:tab w:val="left" w:pos="1440"/>
          <w:tab w:val="left" w:pos="2700"/>
        </w:tabs>
        <w:rPr>
          <w:sz w:val="22"/>
        </w:rPr>
      </w:pPr>
    </w:p>
    <w:p w14:paraId="184BFCE7" w14:textId="77777777" w:rsidR="008C0813" w:rsidRPr="00BE1407" w:rsidRDefault="008C0813" w:rsidP="007C29B7">
      <w:pPr>
        <w:pStyle w:val="Plattetekst"/>
        <w:numPr>
          <w:ilvl w:val="0"/>
          <w:numId w:val="25"/>
        </w:numPr>
        <w:tabs>
          <w:tab w:val="left" w:pos="567"/>
          <w:tab w:val="left" w:pos="2694"/>
          <w:tab w:val="left" w:pos="5245"/>
        </w:tabs>
        <w:ind w:left="567" w:hanging="567"/>
        <w:rPr>
          <w:b/>
        </w:rPr>
      </w:pPr>
      <w:r w:rsidRPr="00BE1407">
        <w:rPr>
          <w:b/>
        </w:rPr>
        <w:t xml:space="preserve">Datum </w:t>
      </w:r>
      <w:r w:rsidR="00C64674">
        <w:rPr>
          <w:b/>
        </w:rPr>
        <w:t xml:space="preserve">en tijdstip </w:t>
      </w:r>
      <w:r w:rsidRPr="00BE1407">
        <w:rPr>
          <w:b/>
        </w:rPr>
        <w:t>van het onderzoek van betrokkene:</w:t>
      </w:r>
    </w:p>
    <w:p w14:paraId="3631EF4D" w14:textId="77777777" w:rsidR="008C0813" w:rsidRPr="00BE1407" w:rsidRDefault="008C0813" w:rsidP="00BE1407">
      <w:pPr>
        <w:tabs>
          <w:tab w:val="left" w:pos="567"/>
          <w:tab w:val="left" w:pos="1440"/>
          <w:tab w:val="left" w:pos="2700"/>
        </w:tabs>
        <w:rPr>
          <w:sz w:val="22"/>
        </w:rPr>
      </w:pPr>
      <w:r w:rsidRPr="00BE1407">
        <w:rPr>
          <w:b/>
          <w:bCs/>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00C64674">
        <w:rPr>
          <w:sz w:val="22"/>
        </w:rPr>
        <w:t xml:space="preserve"> </w:t>
      </w:r>
      <w:r w:rsidR="00C64674" w:rsidRPr="00F963FF">
        <w:rPr>
          <w:sz w:val="22"/>
          <w:highlight w:val="darkGray"/>
        </w:rPr>
        <w:fldChar w:fldCharType="begin">
          <w:ffData>
            <w:name w:val=""/>
            <w:enabled/>
            <w:calcOnExit w:val="0"/>
            <w:textInput/>
          </w:ffData>
        </w:fldChar>
      </w:r>
      <w:r w:rsidR="00C64674" w:rsidRPr="00F963FF">
        <w:rPr>
          <w:sz w:val="22"/>
          <w:highlight w:val="darkGray"/>
        </w:rPr>
        <w:instrText xml:space="preserve"> FORMTEXT </w:instrText>
      </w:r>
      <w:r w:rsidR="00C64674" w:rsidRPr="00F963FF">
        <w:rPr>
          <w:sz w:val="22"/>
          <w:highlight w:val="darkGray"/>
        </w:rPr>
      </w:r>
      <w:r w:rsidR="00C64674" w:rsidRPr="00F963FF">
        <w:rPr>
          <w:sz w:val="22"/>
          <w:highlight w:val="darkGray"/>
        </w:rPr>
        <w:fldChar w:fldCharType="separate"/>
      </w:r>
      <w:r w:rsidR="00C64674" w:rsidRPr="00F963FF">
        <w:rPr>
          <w:sz w:val="22"/>
          <w:highlight w:val="darkGray"/>
        </w:rPr>
        <w:t> </w:t>
      </w:r>
      <w:r w:rsidR="00C64674" w:rsidRPr="00F963FF">
        <w:rPr>
          <w:sz w:val="22"/>
          <w:highlight w:val="darkGray"/>
        </w:rPr>
        <w:t> </w:t>
      </w:r>
      <w:r w:rsidR="00C64674" w:rsidRPr="00F963FF">
        <w:rPr>
          <w:sz w:val="22"/>
          <w:highlight w:val="darkGray"/>
        </w:rPr>
        <w:t> </w:t>
      </w:r>
      <w:r w:rsidR="00C64674" w:rsidRPr="00F963FF">
        <w:rPr>
          <w:sz w:val="22"/>
          <w:highlight w:val="darkGray"/>
        </w:rPr>
        <w:t> </w:t>
      </w:r>
      <w:r w:rsidR="00C64674" w:rsidRPr="00F963FF">
        <w:rPr>
          <w:sz w:val="22"/>
          <w:highlight w:val="darkGray"/>
        </w:rPr>
        <w:t> </w:t>
      </w:r>
      <w:r w:rsidR="00C64674" w:rsidRPr="00F963FF">
        <w:rPr>
          <w:sz w:val="22"/>
          <w:highlight w:val="darkGray"/>
        </w:rPr>
        <w:fldChar w:fldCharType="end"/>
      </w:r>
    </w:p>
    <w:p w14:paraId="34B63E75" w14:textId="77777777" w:rsidR="008C0813" w:rsidRPr="00BE1407" w:rsidRDefault="008C0813">
      <w:pPr>
        <w:tabs>
          <w:tab w:val="left" w:pos="360"/>
          <w:tab w:val="left" w:pos="1440"/>
          <w:tab w:val="left" w:pos="2700"/>
        </w:tabs>
        <w:rPr>
          <w:sz w:val="22"/>
        </w:rPr>
      </w:pPr>
    </w:p>
    <w:p w14:paraId="4E86CE0B" w14:textId="63856D29" w:rsidR="00477974" w:rsidRPr="00BE1407" w:rsidRDefault="00477974" w:rsidP="00C64674">
      <w:pPr>
        <w:pStyle w:val="Plattetekst"/>
        <w:numPr>
          <w:ilvl w:val="0"/>
          <w:numId w:val="25"/>
        </w:numPr>
        <w:tabs>
          <w:tab w:val="left" w:pos="567"/>
          <w:tab w:val="left" w:pos="2694"/>
          <w:tab w:val="left" w:pos="5245"/>
        </w:tabs>
        <w:ind w:left="567" w:hanging="567"/>
        <w:rPr>
          <w:b/>
        </w:rPr>
      </w:pPr>
      <w:r w:rsidRPr="00BE1407">
        <w:rPr>
          <w:b/>
        </w:rPr>
        <w:t xml:space="preserve">Wat zijn </w:t>
      </w:r>
      <w:r w:rsidR="00040CE1">
        <w:rPr>
          <w:b/>
        </w:rPr>
        <w:t>de symptomen die betrokkene vertoont?</w:t>
      </w:r>
    </w:p>
    <w:p w14:paraId="249B5709" w14:textId="77777777" w:rsidR="00477974" w:rsidRPr="00BE1407" w:rsidRDefault="00477974" w:rsidP="00477974">
      <w:pPr>
        <w:tabs>
          <w:tab w:val="left" w:pos="567"/>
          <w:tab w:val="left" w:pos="1440"/>
          <w:tab w:val="left" w:pos="2700"/>
        </w:tabs>
        <w:rPr>
          <w:sz w:val="22"/>
        </w:rPr>
      </w:pPr>
      <w:r w:rsidRPr="00BE1407">
        <w:rPr>
          <w:b/>
          <w:bCs/>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7666C258" w14:textId="77777777" w:rsidR="00477974" w:rsidRPr="00BE1407" w:rsidRDefault="00477974" w:rsidP="00477974">
      <w:pPr>
        <w:tabs>
          <w:tab w:val="left" w:pos="360"/>
          <w:tab w:val="left" w:pos="1440"/>
          <w:tab w:val="left" w:pos="2700"/>
        </w:tabs>
        <w:rPr>
          <w:sz w:val="22"/>
        </w:rPr>
      </w:pPr>
    </w:p>
    <w:p w14:paraId="646C1C19" w14:textId="77777777" w:rsidR="00477974" w:rsidRPr="00BE1407" w:rsidRDefault="00477974" w:rsidP="00477974">
      <w:pPr>
        <w:tabs>
          <w:tab w:val="left" w:pos="567"/>
          <w:tab w:val="left" w:pos="1440"/>
          <w:tab w:val="left" w:pos="2700"/>
        </w:tabs>
        <w:rPr>
          <w:sz w:val="22"/>
        </w:rPr>
      </w:pPr>
      <w:r w:rsidRPr="00BE1407">
        <w:rPr>
          <w:b/>
          <w:bCs/>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227ED22F" w14:textId="77777777" w:rsidR="00477974" w:rsidRPr="00BE1407" w:rsidRDefault="00477974" w:rsidP="00477974">
      <w:pPr>
        <w:tabs>
          <w:tab w:val="left" w:pos="360"/>
          <w:tab w:val="left" w:pos="1440"/>
          <w:tab w:val="left" w:pos="2700"/>
        </w:tabs>
        <w:rPr>
          <w:sz w:val="22"/>
        </w:rPr>
      </w:pPr>
    </w:p>
    <w:p w14:paraId="76522C83" w14:textId="77777777" w:rsidR="0002541F" w:rsidRPr="00BE1407" w:rsidRDefault="00A363D4" w:rsidP="007C29B7">
      <w:pPr>
        <w:pStyle w:val="Plattetekst"/>
        <w:numPr>
          <w:ilvl w:val="0"/>
          <w:numId w:val="25"/>
        </w:numPr>
        <w:tabs>
          <w:tab w:val="left" w:pos="567"/>
          <w:tab w:val="left" w:pos="2694"/>
          <w:tab w:val="left" w:pos="5245"/>
        </w:tabs>
        <w:ind w:left="567" w:hanging="567"/>
        <w:rPr>
          <w:b/>
        </w:rPr>
      </w:pPr>
      <w:r w:rsidRPr="00BE1407">
        <w:rPr>
          <w:b/>
        </w:rPr>
        <w:t xml:space="preserve">Is er </w:t>
      </w:r>
      <w:r w:rsidR="00AE06C7">
        <w:rPr>
          <w:b/>
        </w:rPr>
        <w:t>naar</w:t>
      </w:r>
      <w:r w:rsidRPr="00BE1407">
        <w:rPr>
          <w:b/>
        </w:rPr>
        <w:t xml:space="preserve"> uw oordeel sprake van een</w:t>
      </w:r>
      <w:r w:rsidR="00760ABE">
        <w:rPr>
          <w:b/>
        </w:rPr>
        <w:t xml:space="preserve"> ernstig vermoeden van een</w:t>
      </w:r>
      <w:r w:rsidRPr="00BE1407">
        <w:rPr>
          <w:b/>
        </w:rPr>
        <w:t xml:space="preserve"> psychische stoornis?</w:t>
      </w:r>
    </w:p>
    <w:p w14:paraId="49829CD1" w14:textId="77777777" w:rsidR="00A363D4" w:rsidRPr="00BE1407" w:rsidRDefault="0002541F" w:rsidP="007C29B7">
      <w:pPr>
        <w:tabs>
          <w:tab w:val="left" w:pos="567"/>
          <w:tab w:val="left" w:pos="3261"/>
        </w:tabs>
        <w:ind w:left="567" w:hanging="567"/>
        <w:rPr>
          <w:sz w:val="22"/>
          <w:szCs w:val="22"/>
        </w:rPr>
      </w:pPr>
      <w:r w:rsidRPr="00BE1407">
        <w:rPr>
          <w:b/>
          <w:bCs/>
          <w:sz w:val="22"/>
        </w:rPr>
        <w:tab/>
      </w:r>
      <w:r w:rsidR="00A363D4" w:rsidRPr="00F963FF">
        <w:rPr>
          <w:sz w:val="22"/>
          <w:highlight w:val="darkGray"/>
        </w:rPr>
        <w:fldChar w:fldCharType="begin">
          <w:ffData>
            <w:name w:val="Selectievakje1"/>
            <w:enabled/>
            <w:calcOnExit w:val="0"/>
            <w:checkBox>
              <w:sizeAuto/>
              <w:default w:val="0"/>
            </w:checkBox>
          </w:ffData>
        </w:fldChar>
      </w:r>
      <w:r w:rsidR="00A363D4"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00A363D4" w:rsidRPr="00F963FF">
        <w:rPr>
          <w:sz w:val="22"/>
          <w:highlight w:val="darkGray"/>
        </w:rPr>
        <w:fldChar w:fldCharType="end"/>
      </w:r>
      <w:r w:rsidR="00A363D4" w:rsidRPr="00BE1407">
        <w:rPr>
          <w:sz w:val="22"/>
          <w:szCs w:val="22"/>
        </w:rPr>
        <w:t xml:space="preserve"> ja </w:t>
      </w:r>
      <w:r w:rsidR="00A363D4" w:rsidRPr="00F963FF">
        <w:rPr>
          <w:sz w:val="22"/>
          <w:highlight w:val="darkGray"/>
        </w:rPr>
        <w:fldChar w:fldCharType="begin">
          <w:ffData>
            <w:name w:val="Selectievakje1"/>
            <w:enabled/>
            <w:calcOnExit w:val="0"/>
            <w:checkBox>
              <w:sizeAuto/>
              <w:default w:val="0"/>
            </w:checkBox>
          </w:ffData>
        </w:fldChar>
      </w:r>
      <w:r w:rsidR="00A363D4"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00A363D4" w:rsidRPr="00F963FF">
        <w:rPr>
          <w:sz w:val="22"/>
          <w:highlight w:val="darkGray"/>
        </w:rPr>
        <w:fldChar w:fldCharType="end"/>
      </w:r>
      <w:r w:rsidR="00A363D4" w:rsidRPr="00BE1407">
        <w:rPr>
          <w:sz w:val="22"/>
          <w:szCs w:val="22"/>
        </w:rPr>
        <w:t xml:space="preserve"> nee</w:t>
      </w:r>
    </w:p>
    <w:p w14:paraId="32C6E840" w14:textId="77777777" w:rsidR="00A363D4" w:rsidRDefault="00A363D4" w:rsidP="007C29B7">
      <w:pPr>
        <w:tabs>
          <w:tab w:val="left" w:pos="360"/>
          <w:tab w:val="left" w:pos="1440"/>
          <w:tab w:val="left" w:pos="2700"/>
        </w:tabs>
        <w:ind w:left="567" w:hanging="567"/>
        <w:rPr>
          <w:sz w:val="22"/>
        </w:rPr>
      </w:pPr>
    </w:p>
    <w:p w14:paraId="13C8AF6D" w14:textId="77777777" w:rsidR="00C64674" w:rsidRPr="00C64674" w:rsidRDefault="00C64674" w:rsidP="007C29B7">
      <w:pPr>
        <w:pStyle w:val="Plattetekst"/>
        <w:numPr>
          <w:ilvl w:val="0"/>
          <w:numId w:val="25"/>
        </w:numPr>
        <w:tabs>
          <w:tab w:val="left" w:pos="567"/>
          <w:tab w:val="left" w:pos="2694"/>
          <w:tab w:val="left" w:pos="5245"/>
        </w:tabs>
        <w:ind w:left="567" w:hanging="567"/>
        <w:rPr>
          <w:b/>
        </w:rPr>
      </w:pPr>
      <w:r>
        <w:rPr>
          <w:b/>
        </w:rPr>
        <w:t>T</w:t>
      </w:r>
      <w:r w:rsidRPr="00C64674">
        <w:rPr>
          <w:b/>
        </w:rPr>
        <w:t>ot welke (vermoedelijke) diagnose bent u gekomen?</w:t>
      </w:r>
    </w:p>
    <w:p w14:paraId="14FEA9B7" w14:textId="77777777" w:rsidR="00C64674" w:rsidRPr="00BE1407" w:rsidRDefault="00C64674" w:rsidP="00F963FF">
      <w:pPr>
        <w:tabs>
          <w:tab w:val="left" w:pos="567"/>
          <w:tab w:val="left" w:pos="1440"/>
          <w:tab w:val="left" w:pos="2700"/>
        </w:tabs>
        <w:rPr>
          <w:sz w:val="22"/>
        </w:rPr>
      </w:pPr>
      <w:r w:rsidRPr="00BE1407">
        <w:rPr>
          <w:b/>
          <w:bCs/>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08C17F0A" w14:textId="77777777" w:rsidR="00C64674" w:rsidRPr="00BE1407" w:rsidRDefault="00C64674">
      <w:pPr>
        <w:tabs>
          <w:tab w:val="left" w:pos="360"/>
          <w:tab w:val="left" w:pos="1440"/>
          <w:tab w:val="left" w:pos="2700"/>
        </w:tabs>
        <w:rPr>
          <w:sz w:val="22"/>
        </w:rPr>
      </w:pPr>
    </w:p>
    <w:p w14:paraId="023366E6" w14:textId="77777777" w:rsidR="008C544E" w:rsidRPr="00BE1407" w:rsidRDefault="00416CBF" w:rsidP="008C544E">
      <w:pPr>
        <w:tabs>
          <w:tab w:val="left" w:pos="360"/>
          <w:tab w:val="left" w:pos="1440"/>
          <w:tab w:val="left" w:pos="2700"/>
        </w:tabs>
        <w:rPr>
          <w:i/>
          <w:iCs/>
          <w:sz w:val="22"/>
        </w:rPr>
      </w:pPr>
      <w:r w:rsidRPr="00BE1407">
        <w:rPr>
          <w:i/>
          <w:iCs/>
          <w:sz w:val="22"/>
        </w:rPr>
        <w:t>Indien van toepassing: k</w:t>
      </w:r>
      <w:r w:rsidR="008C544E" w:rsidRPr="00BE1407">
        <w:rPr>
          <w:i/>
          <w:iCs/>
          <w:sz w:val="22"/>
        </w:rPr>
        <w:t>ruis uw diagnose aan in navolgende DSM-afgeleide classificatie</w:t>
      </w:r>
      <w:r w:rsidR="00C25DC9" w:rsidRPr="00BE1407">
        <w:rPr>
          <w:i/>
          <w:iCs/>
          <w:sz w:val="22"/>
        </w:rPr>
        <w:t xml:space="preserve"> (meerdere mogelijk)</w:t>
      </w:r>
      <w:r w:rsidR="008C544E" w:rsidRPr="00BE1407">
        <w:rPr>
          <w:i/>
          <w:iCs/>
          <w:sz w:val="22"/>
        </w:rPr>
        <w:t>:</w:t>
      </w:r>
    </w:p>
    <w:p w14:paraId="08FF24E1" w14:textId="77777777" w:rsidR="008C544E" w:rsidRPr="00BE1407" w:rsidRDefault="0035550D" w:rsidP="0035550D">
      <w:pPr>
        <w:pStyle w:val="Plattetekst"/>
        <w:numPr>
          <w:ilvl w:val="0"/>
          <w:numId w:val="25"/>
        </w:numPr>
        <w:tabs>
          <w:tab w:val="left" w:pos="567"/>
          <w:tab w:val="left" w:pos="1418"/>
          <w:tab w:val="left" w:pos="5245"/>
        </w:tabs>
        <w:ind w:left="567" w:hanging="567"/>
        <w:rPr>
          <w:b/>
        </w:rPr>
      </w:pPr>
      <w:r>
        <w:rPr>
          <w:b/>
        </w:rPr>
        <w:t>Code</w:t>
      </w:r>
      <w:r>
        <w:rPr>
          <w:b/>
        </w:rPr>
        <w:tab/>
      </w:r>
      <w:r w:rsidR="008C544E" w:rsidRPr="00BE1407">
        <w:rPr>
          <w:b/>
        </w:rPr>
        <w:t>Omschrijving</w:t>
      </w:r>
    </w:p>
    <w:tbl>
      <w:tblPr>
        <w:tblStyle w:val="Tabel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7660"/>
      </w:tblGrid>
      <w:tr w:rsidR="0035550D" w:rsidRPr="00734EEC" w14:paraId="55916E7F" w14:textId="77777777" w:rsidTr="0035550D">
        <w:tc>
          <w:tcPr>
            <w:tcW w:w="469" w:type="dxa"/>
          </w:tcPr>
          <w:p w14:paraId="3F367C5F"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284E0E90"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Neurobiologische ontwikkelingsstoornissen (o.a. verstandelijke beperkingen en autismespectrumstoornissen)</w:t>
            </w:r>
          </w:p>
        </w:tc>
      </w:tr>
      <w:tr w:rsidR="0035550D" w:rsidRPr="00734EEC" w14:paraId="3841BDC3" w14:textId="77777777" w:rsidTr="0035550D">
        <w:tc>
          <w:tcPr>
            <w:tcW w:w="469" w:type="dxa"/>
          </w:tcPr>
          <w:p w14:paraId="4748E337"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52419018"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Schizofreniespectrum- en andere psychotische stoornissen</w:t>
            </w:r>
          </w:p>
        </w:tc>
      </w:tr>
      <w:tr w:rsidR="0035550D" w:rsidRPr="00734EEC" w14:paraId="0C3EB36B" w14:textId="77777777" w:rsidTr="0035550D">
        <w:tc>
          <w:tcPr>
            <w:tcW w:w="469" w:type="dxa"/>
          </w:tcPr>
          <w:p w14:paraId="4D19C1E6" w14:textId="77777777" w:rsidR="0035550D" w:rsidRPr="00734EEC" w:rsidRDefault="0035550D" w:rsidP="0035550D">
            <w:pPr>
              <w:rPr>
                <w:noProof w:val="0"/>
                <w:color w:val="000000"/>
                <w:sz w:val="22"/>
                <w:szCs w:val="22"/>
                <w:lang w:eastAsia="en-US"/>
              </w:rPr>
            </w:pPr>
            <w:r w:rsidRPr="00734EEC">
              <w:rPr>
                <w:sz w:val="22"/>
                <w:szCs w:val="22"/>
                <w:highlight w:val="darkGray"/>
              </w:rPr>
              <w:lastRenderedPageBreak/>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70306925"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Bipolaire-stemmingsstoornissen</w:t>
            </w:r>
          </w:p>
        </w:tc>
      </w:tr>
      <w:tr w:rsidR="0035550D" w:rsidRPr="00734EEC" w14:paraId="5B6E2E53" w14:textId="77777777" w:rsidTr="0035550D">
        <w:tc>
          <w:tcPr>
            <w:tcW w:w="469" w:type="dxa"/>
          </w:tcPr>
          <w:p w14:paraId="5C75D6D4"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2FBF5D61"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Depressieve-stemmingsstoornissen</w:t>
            </w:r>
          </w:p>
        </w:tc>
      </w:tr>
      <w:tr w:rsidR="0035550D" w:rsidRPr="00734EEC" w14:paraId="59311E13" w14:textId="77777777" w:rsidTr="0035550D">
        <w:tc>
          <w:tcPr>
            <w:tcW w:w="469" w:type="dxa"/>
          </w:tcPr>
          <w:p w14:paraId="2CF4090F"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290C554C"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Disruptieve, impulsbeheersings- en andere gedragsstoornissen</w:t>
            </w:r>
          </w:p>
        </w:tc>
      </w:tr>
      <w:tr w:rsidR="0035550D" w:rsidRPr="00734EEC" w14:paraId="60381AD5" w14:textId="77777777" w:rsidTr="0035550D">
        <w:tc>
          <w:tcPr>
            <w:tcW w:w="469" w:type="dxa"/>
          </w:tcPr>
          <w:p w14:paraId="4C5B9418"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704D4AB6"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Middelgerelateerde en verslavingsstoornissen</w:t>
            </w:r>
          </w:p>
        </w:tc>
      </w:tr>
      <w:tr w:rsidR="0035550D" w:rsidRPr="00734EEC" w14:paraId="46FA1A98" w14:textId="77777777" w:rsidTr="0035550D">
        <w:tc>
          <w:tcPr>
            <w:tcW w:w="469" w:type="dxa"/>
          </w:tcPr>
          <w:p w14:paraId="636A3AD0"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7D5F2ACE"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Neurocognitieve stoornissen (o.a. dementie en delier)</w:t>
            </w:r>
          </w:p>
        </w:tc>
      </w:tr>
      <w:tr w:rsidR="0035550D" w:rsidRPr="00734EEC" w14:paraId="28C12940" w14:textId="77777777" w:rsidTr="0035550D">
        <w:tc>
          <w:tcPr>
            <w:tcW w:w="469" w:type="dxa"/>
          </w:tcPr>
          <w:p w14:paraId="03DB1981"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076E2D01"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Persoonlijkheidsstoornissen</w:t>
            </w:r>
          </w:p>
        </w:tc>
      </w:tr>
      <w:tr w:rsidR="0035550D" w:rsidRPr="00734EEC" w14:paraId="66B817D8" w14:textId="77777777" w:rsidTr="0035550D">
        <w:tc>
          <w:tcPr>
            <w:tcW w:w="469" w:type="dxa"/>
          </w:tcPr>
          <w:p w14:paraId="15584455"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764240AD"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Overige DSM-5 stoornissen</w:t>
            </w:r>
          </w:p>
        </w:tc>
      </w:tr>
      <w:tr w:rsidR="0035550D" w:rsidRPr="00734EEC" w14:paraId="53529B78" w14:textId="77777777" w:rsidTr="0035550D">
        <w:tc>
          <w:tcPr>
            <w:tcW w:w="469" w:type="dxa"/>
          </w:tcPr>
          <w:p w14:paraId="3F77A1FE" w14:textId="77777777" w:rsidR="0035550D" w:rsidRPr="00734EEC" w:rsidRDefault="0035550D" w:rsidP="0035550D">
            <w:pPr>
              <w:rPr>
                <w:noProof w:val="0"/>
                <w:color w:val="000000"/>
                <w:sz w:val="22"/>
                <w:szCs w:val="22"/>
                <w:lang w:eastAsia="en-US"/>
              </w:rPr>
            </w:pPr>
            <w:r w:rsidRPr="00734EEC">
              <w:rPr>
                <w:sz w:val="22"/>
                <w:szCs w:val="22"/>
                <w:highlight w:val="darkGray"/>
              </w:rPr>
              <w:fldChar w:fldCharType="begin">
                <w:ffData>
                  <w:name w:val="Selectievakje1"/>
                  <w:enabled/>
                  <w:calcOnExit w:val="0"/>
                  <w:checkBox>
                    <w:sizeAuto/>
                    <w:default w:val="0"/>
                  </w:checkBox>
                </w:ffData>
              </w:fldChar>
            </w:r>
            <w:r w:rsidRPr="00734EEC">
              <w:rPr>
                <w:sz w:val="22"/>
                <w:szCs w:val="22"/>
                <w:highlight w:val="darkGray"/>
              </w:rPr>
              <w:instrText xml:space="preserve"> FORMCHECKBOX </w:instrText>
            </w:r>
            <w:r w:rsidR="002C7CB8">
              <w:rPr>
                <w:sz w:val="22"/>
                <w:szCs w:val="22"/>
                <w:highlight w:val="darkGray"/>
              </w:rPr>
            </w:r>
            <w:r w:rsidR="002C7CB8">
              <w:rPr>
                <w:sz w:val="22"/>
                <w:szCs w:val="22"/>
                <w:highlight w:val="darkGray"/>
              </w:rPr>
              <w:fldChar w:fldCharType="separate"/>
            </w:r>
            <w:r w:rsidRPr="00734EEC">
              <w:rPr>
                <w:sz w:val="22"/>
                <w:szCs w:val="22"/>
                <w:highlight w:val="darkGray"/>
              </w:rPr>
              <w:fldChar w:fldCharType="end"/>
            </w:r>
          </w:p>
        </w:tc>
        <w:tc>
          <w:tcPr>
            <w:tcW w:w="7660" w:type="dxa"/>
          </w:tcPr>
          <w:p w14:paraId="6B8E7605" w14:textId="77777777" w:rsidR="0035550D" w:rsidRPr="00734EEC" w:rsidRDefault="0035550D" w:rsidP="0035550D">
            <w:pPr>
              <w:pStyle w:val="Lijstalinea"/>
              <w:numPr>
                <w:ilvl w:val="0"/>
                <w:numId w:val="33"/>
              </w:numPr>
              <w:ind w:left="458"/>
              <w:rPr>
                <w:noProof w:val="0"/>
                <w:color w:val="000000"/>
                <w:sz w:val="22"/>
                <w:szCs w:val="22"/>
                <w:lang w:eastAsia="en-US"/>
              </w:rPr>
            </w:pPr>
            <w:r w:rsidRPr="00734EEC">
              <w:rPr>
                <w:noProof w:val="0"/>
                <w:color w:val="000000"/>
                <w:sz w:val="22"/>
                <w:szCs w:val="22"/>
                <w:lang w:eastAsia="en-US"/>
              </w:rPr>
              <w:t>Andere problemen die een reden voor zorg kunnen zijn</w:t>
            </w:r>
          </w:p>
        </w:tc>
      </w:tr>
    </w:tbl>
    <w:p w14:paraId="23233BF6" w14:textId="77777777" w:rsidR="0035550D" w:rsidRPr="00BE1407" w:rsidRDefault="0035550D" w:rsidP="008C544E">
      <w:pPr>
        <w:tabs>
          <w:tab w:val="left" w:pos="360"/>
          <w:tab w:val="left" w:pos="1440"/>
          <w:tab w:val="left" w:pos="2700"/>
        </w:tabs>
        <w:rPr>
          <w:sz w:val="22"/>
        </w:rPr>
      </w:pPr>
    </w:p>
    <w:p w14:paraId="19C01F64" w14:textId="77777777" w:rsidR="008C544E" w:rsidRPr="00C0484E" w:rsidRDefault="008C544E" w:rsidP="00C0484E">
      <w:pPr>
        <w:pStyle w:val="Plattetekst"/>
        <w:numPr>
          <w:ilvl w:val="0"/>
          <w:numId w:val="25"/>
        </w:numPr>
        <w:tabs>
          <w:tab w:val="left" w:pos="567"/>
          <w:tab w:val="left" w:pos="1418"/>
          <w:tab w:val="left" w:pos="5245"/>
        </w:tabs>
        <w:ind w:left="567" w:hanging="567"/>
        <w:rPr>
          <w:b/>
        </w:rPr>
      </w:pPr>
      <w:r w:rsidRPr="00C0484E">
        <w:rPr>
          <w:b/>
        </w:rPr>
        <w:t xml:space="preserve">Indien meer dan één diagnose is aangekruist, </w:t>
      </w:r>
      <w:r w:rsidR="00A72FE4" w:rsidRPr="00C0484E">
        <w:rPr>
          <w:b/>
        </w:rPr>
        <w:t>kruis</w:t>
      </w:r>
      <w:r w:rsidRPr="00C0484E">
        <w:rPr>
          <w:b/>
        </w:rPr>
        <w:t xml:space="preserve"> de belangrijkste diagnose </w:t>
      </w:r>
      <w:r w:rsidR="00A72FE4" w:rsidRPr="00C0484E">
        <w:rPr>
          <w:b/>
        </w:rPr>
        <w:t>aan</w:t>
      </w:r>
      <w:r w:rsidRPr="00C0484E">
        <w:rPr>
          <w:b/>
        </w:rPr>
        <w:t>:</w:t>
      </w:r>
    </w:p>
    <w:p w14:paraId="7A80FCB1" w14:textId="77777777" w:rsidR="008C544E" w:rsidRPr="00BE1407" w:rsidRDefault="008C544E" w:rsidP="0075294B">
      <w:pPr>
        <w:tabs>
          <w:tab w:val="left" w:pos="567"/>
          <w:tab w:val="left" w:pos="1276"/>
          <w:tab w:val="left" w:pos="1985"/>
          <w:tab w:val="left" w:pos="2694"/>
          <w:tab w:val="left" w:pos="3402"/>
          <w:tab w:val="left" w:pos="4111"/>
          <w:tab w:val="left" w:pos="4820"/>
          <w:tab w:val="left" w:pos="5387"/>
          <w:tab w:val="left" w:pos="6120"/>
          <w:tab w:val="left" w:pos="6804"/>
          <w:tab w:val="left" w:pos="7513"/>
        </w:tabs>
        <w:rPr>
          <w:sz w:val="22"/>
        </w:rPr>
      </w:pPr>
      <w:r w:rsidRPr="00BE1407">
        <w:rPr>
          <w:sz w:val="18"/>
          <w:szCs w:val="18"/>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1</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2</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3</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4</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5</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6</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7</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8</w:t>
      </w:r>
      <w:r w:rsidR="00A72FE4" w:rsidRPr="00BE1407">
        <w:rPr>
          <w:sz w:val="22"/>
        </w:rPr>
        <w:tab/>
      </w:r>
      <w:r w:rsidR="00A72FE4" w:rsidRPr="00F963FF">
        <w:rPr>
          <w:sz w:val="22"/>
          <w:highlight w:val="darkGray"/>
        </w:rPr>
        <w:fldChar w:fldCharType="begin">
          <w:ffData>
            <w:name w:val="Selectievakje1"/>
            <w:enabled/>
            <w:calcOnExit w:val="0"/>
            <w:checkBox>
              <w:sizeAuto/>
              <w:default w:val="0"/>
            </w:checkBox>
          </w:ffData>
        </w:fldChar>
      </w:r>
      <w:r w:rsidR="00A72FE4"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00A72FE4" w:rsidRPr="00F963FF">
        <w:rPr>
          <w:sz w:val="22"/>
          <w:highlight w:val="darkGray"/>
        </w:rPr>
        <w:fldChar w:fldCharType="end"/>
      </w:r>
      <w:r w:rsidR="00A72FE4" w:rsidRPr="00BE1407">
        <w:rPr>
          <w:sz w:val="22"/>
        </w:rPr>
        <w:t xml:space="preserve"> 9</w:t>
      </w:r>
      <w:r w:rsidR="00A72FE4" w:rsidRPr="00BE1407">
        <w:rPr>
          <w:sz w:val="22"/>
        </w:rPr>
        <w:tab/>
      </w:r>
      <w:r w:rsidR="00A72FE4" w:rsidRPr="00F963FF">
        <w:rPr>
          <w:sz w:val="22"/>
          <w:highlight w:val="darkGray"/>
        </w:rPr>
        <w:fldChar w:fldCharType="begin">
          <w:ffData>
            <w:name w:val="Selectievakje1"/>
            <w:enabled/>
            <w:calcOnExit w:val="0"/>
            <w:checkBox>
              <w:sizeAuto/>
              <w:default w:val="0"/>
            </w:checkBox>
          </w:ffData>
        </w:fldChar>
      </w:r>
      <w:r w:rsidR="00A72FE4"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00A72FE4" w:rsidRPr="00F963FF">
        <w:rPr>
          <w:sz w:val="22"/>
          <w:highlight w:val="darkGray"/>
        </w:rPr>
        <w:fldChar w:fldCharType="end"/>
      </w:r>
      <w:r w:rsidR="00A72FE4" w:rsidRPr="00BE1407">
        <w:rPr>
          <w:sz w:val="22"/>
        </w:rPr>
        <w:t xml:space="preserve"> 10</w:t>
      </w:r>
    </w:p>
    <w:p w14:paraId="416B0970" w14:textId="77777777" w:rsidR="00FB099B" w:rsidRPr="00BE1407" w:rsidRDefault="00FB099B" w:rsidP="00E94CBC">
      <w:pPr>
        <w:tabs>
          <w:tab w:val="left" w:pos="360"/>
          <w:tab w:val="left" w:pos="1440"/>
          <w:tab w:val="left" w:pos="2700"/>
        </w:tabs>
        <w:rPr>
          <w:b/>
          <w:bCs/>
          <w:sz w:val="22"/>
        </w:rPr>
      </w:pPr>
    </w:p>
    <w:p w14:paraId="4255E055" w14:textId="77777777" w:rsidR="00FB099B" w:rsidRPr="00BE1407" w:rsidRDefault="00963CCA"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bookmarkStart w:id="0" w:name="_Hlk510469525"/>
      <w:r w:rsidRPr="00BE1407">
        <w:rPr>
          <w:b/>
          <w:bCs/>
          <w:sz w:val="22"/>
        </w:rPr>
        <w:t xml:space="preserve">Onmiddellijk dreigend ernstig </w:t>
      </w:r>
      <w:r w:rsidR="001F6D85" w:rsidRPr="00BE1407">
        <w:rPr>
          <w:b/>
          <w:bCs/>
          <w:sz w:val="22"/>
        </w:rPr>
        <w:t>nadeel</w:t>
      </w:r>
      <w:bookmarkEnd w:id="0"/>
    </w:p>
    <w:p w14:paraId="738C0421" w14:textId="77777777" w:rsidR="00FB099B" w:rsidRPr="00BE1407" w:rsidRDefault="00FB099B">
      <w:pPr>
        <w:tabs>
          <w:tab w:val="left" w:pos="360"/>
          <w:tab w:val="left" w:pos="1440"/>
          <w:tab w:val="left" w:pos="2700"/>
        </w:tabs>
        <w:rPr>
          <w:b/>
          <w:bCs/>
          <w:sz w:val="22"/>
        </w:rPr>
      </w:pPr>
    </w:p>
    <w:p w14:paraId="5D874B5D" w14:textId="77777777" w:rsidR="008B533C" w:rsidRPr="00F3207D" w:rsidRDefault="00FE78C5" w:rsidP="00BE1407">
      <w:pPr>
        <w:pStyle w:val="Plattetekst"/>
        <w:numPr>
          <w:ilvl w:val="0"/>
          <w:numId w:val="21"/>
        </w:numPr>
        <w:tabs>
          <w:tab w:val="left" w:pos="567"/>
          <w:tab w:val="left" w:pos="1440"/>
          <w:tab w:val="left" w:pos="2694"/>
          <w:tab w:val="left" w:pos="5245"/>
        </w:tabs>
        <w:ind w:left="567" w:hanging="567"/>
        <w:rPr>
          <w:b/>
          <w:bCs/>
        </w:rPr>
      </w:pPr>
      <w:r w:rsidRPr="0098184D">
        <w:rPr>
          <w:b/>
        </w:rPr>
        <w:t xml:space="preserve">Heeft u </w:t>
      </w:r>
      <w:r w:rsidR="00A6220D" w:rsidRPr="0098184D">
        <w:rPr>
          <w:b/>
        </w:rPr>
        <w:t>het</w:t>
      </w:r>
      <w:r w:rsidRPr="0098184D">
        <w:rPr>
          <w:b/>
        </w:rPr>
        <w:t xml:space="preserve"> ernstig vermoeden dat het gedrag van </w:t>
      </w:r>
      <w:r w:rsidR="00C21456">
        <w:rPr>
          <w:b/>
        </w:rPr>
        <w:t xml:space="preserve">betrokkene </w:t>
      </w:r>
      <w:r w:rsidRPr="0098184D">
        <w:rPr>
          <w:b/>
        </w:rPr>
        <w:t xml:space="preserve">als gevolg van een psychische stoornis </w:t>
      </w:r>
      <w:r w:rsidR="008C4ECA">
        <w:rPr>
          <w:b/>
        </w:rPr>
        <w:t>onmiddellijk</w:t>
      </w:r>
      <w:r w:rsidRPr="0098184D">
        <w:rPr>
          <w:b/>
        </w:rPr>
        <w:t xml:space="preserve"> dreigend ernstig nadeel veroorzaakt</w:t>
      </w:r>
      <w:r w:rsidR="00A6220D" w:rsidRPr="0098184D">
        <w:rPr>
          <w:b/>
        </w:rPr>
        <w:t>?</w:t>
      </w:r>
    </w:p>
    <w:p w14:paraId="2A6325D9" w14:textId="77777777" w:rsidR="00A72FE4" w:rsidRDefault="008B533C" w:rsidP="00BE1407">
      <w:pPr>
        <w:tabs>
          <w:tab w:val="left" w:pos="1440"/>
          <w:tab w:val="left" w:pos="2700"/>
        </w:tabs>
        <w:ind w:left="567" w:hanging="567"/>
        <w:rPr>
          <w:sz w:val="22"/>
          <w:szCs w:val="22"/>
        </w:rPr>
      </w:pPr>
      <w:r w:rsidRPr="00BE1407">
        <w:rPr>
          <w:b/>
          <w:bCs/>
          <w:sz w:val="22"/>
        </w:rPr>
        <w:tab/>
      </w:r>
      <w:r w:rsidR="00A72FE4" w:rsidRPr="00F963FF">
        <w:rPr>
          <w:sz w:val="22"/>
          <w:highlight w:val="darkGray"/>
        </w:rPr>
        <w:fldChar w:fldCharType="begin">
          <w:ffData>
            <w:name w:val="Selectievakje1"/>
            <w:enabled/>
            <w:calcOnExit w:val="0"/>
            <w:checkBox>
              <w:sizeAuto/>
              <w:default w:val="0"/>
            </w:checkBox>
          </w:ffData>
        </w:fldChar>
      </w:r>
      <w:r w:rsidR="00A72FE4"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00A72FE4" w:rsidRPr="00F963FF">
        <w:rPr>
          <w:sz w:val="22"/>
          <w:highlight w:val="darkGray"/>
        </w:rPr>
        <w:fldChar w:fldCharType="end"/>
      </w:r>
      <w:r w:rsidR="00A72FE4" w:rsidRPr="00BE1407">
        <w:rPr>
          <w:sz w:val="22"/>
          <w:szCs w:val="22"/>
        </w:rPr>
        <w:t xml:space="preserve"> ja </w:t>
      </w:r>
      <w:r w:rsidR="00A72FE4" w:rsidRPr="00F963FF">
        <w:rPr>
          <w:sz w:val="22"/>
          <w:highlight w:val="darkGray"/>
        </w:rPr>
        <w:fldChar w:fldCharType="begin">
          <w:ffData>
            <w:name w:val="Selectievakje1"/>
            <w:enabled/>
            <w:calcOnExit w:val="0"/>
            <w:checkBox>
              <w:sizeAuto/>
              <w:default w:val="0"/>
            </w:checkBox>
          </w:ffData>
        </w:fldChar>
      </w:r>
      <w:r w:rsidR="00A72FE4"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00A72FE4" w:rsidRPr="00F963FF">
        <w:rPr>
          <w:sz w:val="22"/>
          <w:highlight w:val="darkGray"/>
        </w:rPr>
        <w:fldChar w:fldCharType="end"/>
      </w:r>
      <w:r w:rsidR="00A72FE4" w:rsidRPr="00BE1407">
        <w:rPr>
          <w:sz w:val="22"/>
          <w:szCs w:val="22"/>
        </w:rPr>
        <w:t xml:space="preserve"> nee</w:t>
      </w:r>
    </w:p>
    <w:p w14:paraId="38AFC15C" w14:textId="57C76F46" w:rsidR="005E70AD" w:rsidRPr="00BE1407" w:rsidRDefault="005E70AD" w:rsidP="00BE1407">
      <w:pPr>
        <w:tabs>
          <w:tab w:val="left" w:pos="1440"/>
          <w:tab w:val="left" w:pos="2700"/>
        </w:tabs>
        <w:ind w:left="567" w:hanging="567"/>
        <w:rPr>
          <w:sz w:val="22"/>
          <w:szCs w:val="22"/>
        </w:rPr>
      </w:pPr>
      <w:r>
        <w:rPr>
          <w:sz w:val="22"/>
          <w:szCs w:val="22"/>
        </w:rPr>
        <w:tab/>
        <w:t xml:space="preserve">Zo nee, ga verder bij </w:t>
      </w:r>
      <w:r w:rsidR="00040CE1">
        <w:rPr>
          <w:sz w:val="22"/>
          <w:szCs w:val="22"/>
        </w:rPr>
        <w:t xml:space="preserve"> </w:t>
      </w:r>
      <w:r w:rsidR="003F1C85">
        <w:rPr>
          <w:sz w:val="22"/>
          <w:szCs w:val="22"/>
        </w:rPr>
        <w:t xml:space="preserve">7. </w:t>
      </w:r>
      <w:r w:rsidR="00040CE1">
        <w:rPr>
          <w:sz w:val="22"/>
          <w:szCs w:val="22"/>
        </w:rPr>
        <w:t>overige mededelingen</w:t>
      </w:r>
    </w:p>
    <w:p w14:paraId="4999C3DB" w14:textId="77777777" w:rsidR="004A6386" w:rsidRPr="00BE1407" w:rsidRDefault="004A6386" w:rsidP="004A6386">
      <w:pPr>
        <w:tabs>
          <w:tab w:val="left" w:pos="360"/>
          <w:tab w:val="left" w:pos="1440"/>
          <w:tab w:val="left" w:pos="2700"/>
        </w:tabs>
        <w:rPr>
          <w:sz w:val="22"/>
        </w:rPr>
      </w:pPr>
    </w:p>
    <w:p w14:paraId="2AFB95CE" w14:textId="77777777" w:rsidR="008C0813" w:rsidRPr="00BE1407" w:rsidRDefault="008C0813" w:rsidP="00BE1407">
      <w:pPr>
        <w:pStyle w:val="Plattetekst"/>
        <w:numPr>
          <w:ilvl w:val="0"/>
          <w:numId w:val="21"/>
        </w:numPr>
        <w:tabs>
          <w:tab w:val="left" w:pos="567"/>
          <w:tab w:val="left" w:pos="1440"/>
          <w:tab w:val="left" w:pos="2694"/>
          <w:tab w:val="left" w:pos="5245"/>
        </w:tabs>
        <w:ind w:left="567" w:hanging="567"/>
        <w:rPr>
          <w:b/>
        </w:rPr>
      </w:pPr>
      <w:r w:rsidRPr="00BE1407">
        <w:rPr>
          <w:b/>
        </w:rPr>
        <w:t xml:space="preserve">Zo ja: waaruit bestaat het </w:t>
      </w:r>
      <w:r w:rsidR="005E70AD">
        <w:rPr>
          <w:b/>
        </w:rPr>
        <w:t>(</w:t>
      </w:r>
      <w:r w:rsidR="002D66BA" w:rsidRPr="00BE1407">
        <w:rPr>
          <w:b/>
        </w:rPr>
        <w:t>onmiddellijk dreigend</w:t>
      </w:r>
      <w:r w:rsidR="005E70AD">
        <w:rPr>
          <w:b/>
        </w:rPr>
        <w:t>)</w:t>
      </w:r>
      <w:r w:rsidR="002D66BA" w:rsidRPr="00BE1407">
        <w:rPr>
          <w:b/>
        </w:rPr>
        <w:t xml:space="preserve"> </w:t>
      </w:r>
      <w:r w:rsidRPr="00BE1407">
        <w:rPr>
          <w:b/>
        </w:rPr>
        <w:t>ernstig nadeel?</w:t>
      </w:r>
    </w:p>
    <w:p w14:paraId="10AED33C" w14:textId="77777777" w:rsidR="008C0813" w:rsidRPr="00BE1407" w:rsidRDefault="008C0813" w:rsidP="00F963FF">
      <w:pPr>
        <w:tabs>
          <w:tab w:val="left" w:pos="567"/>
          <w:tab w:val="left" w:pos="1440"/>
          <w:tab w:val="left" w:pos="2700"/>
        </w:tabs>
        <w:rPr>
          <w:sz w:val="22"/>
        </w:rPr>
      </w:pP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1DEA5EA5" w14:textId="77777777" w:rsidR="008C0813" w:rsidRPr="00BE1407" w:rsidRDefault="008C0813" w:rsidP="00BE1407">
      <w:pPr>
        <w:tabs>
          <w:tab w:val="left" w:pos="1440"/>
          <w:tab w:val="left" w:pos="2700"/>
        </w:tabs>
        <w:ind w:left="567" w:hanging="567"/>
        <w:rPr>
          <w:sz w:val="22"/>
        </w:rPr>
      </w:pPr>
    </w:p>
    <w:p w14:paraId="433D9C1C" w14:textId="77777777" w:rsidR="00FB099B" w:rsidRPr="00BE1407" w:rsidRDefault="00FB099B" w:rsidP="00BE1407">
      <w:pPr>
        <w:pStyle w:val="Plattetekst"/>
        <w:numPr>
          <w:ilvl w:val="0"/>
          <w:numId w:val="21"/>
        </w:numPr>
        <w:tabs>
          <w:tab w:val="left" w:pos="567"/>
          <w:tab w:val="left" w:pos="1440"/>
          <w:tab w:val="left" w:pos="2694"/>
          <w:tab w:val="left" w:pos="5245"/>
        </w:tabs>
        <w:ind w:left="567" w:hanging="567"/>
        <w:rPr>
          <w:b/>
        </w:rPr>
      </w:pPr>
      <w:r w:rsidRPr="00BE1407">
        <w:rPr>
          <w:b/>
        </w:rPr>
        <w:t xml:space="preserve">Op grond </w:t>
      </w:r>
      <w:r w:rsidR="00EB4E92" w:rsidRPr="00BE1407">
        <w:rPr>
          <w:b/>
        </w:rPr>
        <w:t xml:space="preserve">van welke symptomen, gedragingen of feiten </w:t>
      </w:r>
      <w:r w:rsidR="008B533C" w:rsidRPr="00BE1407">
        <w:rPr>
          <w:b/>
        </w:rPr>
        <w:t>komt u tot uw oordeel</w:t>
      </w:r>
      <w:r w:rsidRPr="00BE1407">
        <w:rPr>
          <w:b/>
        </w:rPr>
        <w:t>?</w:t>
      </w:r>
    </w:p>
    <w:p w14:paraId="2D9AB28B" w14:textId="77777777" w:rsidR="00FB099B" w:rsidRPr="00BE1407" w:rsidRDefault="00FB099B" w:rsidP="00F963FF">
      <w:pPr>
        <w:tabs>
          <w:tab w:val="left" w:pos="567"/>
          <w:tab w:val="left" w:pos="1440"/>
          <w:tab w:val="left" w:pos="2700"/>
        </w:tabs>
        <w:rPr>
          <w:sz w:val="22"/>
        </w:rPr>
      </w:pPr>
      <w:r w:rsidRPr="00BE1407">
        <w:rPr>
          <w:b/>
          <w:bCs/>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22C04634" w14:textId="77777777" w:rsidR="00FB099B" w:rsidRPr="00BE1407" w:rsidRDefault="00FB099B" w:rsidP="00BE1407">
      <w:pPr>
        <w:pStyle w:val="Plattetekst2"/>
        <w:tabs>
          <w:tab w:val="clear" w:pos="360"/>
          <w:tab w:val="left" w:pos="1440"/>
        </w:tabs>
        <w:ind w:left="567" w:hanging="567"/>
      </w:pPr>
    </w:p>
    <w:p w14:paraId="45520C36" w14:textId="77777777" w:rsidR="008B533C" w:rsidRPr="00BE1407" w:rsidRDefault="008B533C" w:rsidP="00722C01">
      <w:pPr>
        <w:pStyle w:val="Plattetekst"/>
        <w:numPr>
          <w:ilvl w:val="0"/>
          <w:numId w:val="21"/>
        </w:numPr>
        <w:tabs>
          <w:tab w:val="left" w:pos="567"/>
          <w:tab w:val="left" w:pos="1440"/>
          <w:tab w:val="left" w:pos="2694"/>
          <w:tab w:val="left" w:pos="5245"/>
        </w:tabs>
        <w:ind w:left="567" w:hanging="567"/>
        <w:rPr>
          <w:b/>
        </w:rPr>
      </w:pPr>
      <w:r w:rsidRPr="00BE1407">
        <w:rPr>
          <w:b/>
        </w:rPr>
        <w:t xml:space="preserve">Welke </w:t>
      </w:r>
      <w:r w:rsidR="00EB4E92" w:rsidRPr="00BE1407">
        <w:rPr>
          <w:b/>
        </w:rPr>
        <w:t xml:space="preserve">symptomen, </w:t>
      </w:r>
      <w:r w:rsidRPr="00BE1407">
        <w:rPr>
          <w:b/>
        </w:rPr>
        <w:t xml:space="preserve">gedragingen </w:t>
      </w:r>
      <w:r w:rsidR="00EB4E92" w:rsidRPr="00BE1407">
        <w:rPr>
          <w:b/>
        </w:rPr>
        <w:t>of</w:t>
      </w:r>
      <w:r w:rsidRPr="00BE1407">
        <w:rPr>
          <w:b/>
        </w:rPr>
        <w:t xml:space="preserve"> feiten zoals genoemd in vraag </w:t>
      </w:r>
      <w:r w:rsidR="00B20EF7">
        <w:rPr>
          <w:b/>
        </w:rPr>
        <w:t>5</w:t>
      </w:r>
      <w:r w:rsidR="000605DA" w:rsidRPr="00BE1407">
        <w:rPr>
          <w:b/>
        </w:rPr>
        <w:t xml:space="preserve">c </w:t>
      </w:r>
      <w:r w:rsidRPr="00BE1407">
        <w:rPr>
          <w:b/>
        </w:rPr>
        <w:t>zijn niet door uzelf</w:t>
      </w:r>
      <w:r w:rsidR="00207B83" w:rsidRPr="00BE1407">
        <w:rPr>
          <w:b/>
        </w:rPr>
        <w:t xml:space="preserve"> </w:t>
      </w:r>
      <w:r w:rsidRPr="00BE1407">
        <w:rPr>
          <w:b/>
        </w:rPr>
        <w:t>waargenomen, maar door anderen aan u meegedeeld? Geef aan door wie u dit is meegedeeld alsmede diens relatie tot betrokkene</w:t>
      </w:r>
      <w:r w:rsidR="00EB4E92" w:rsidRPr="00BE1407">
        <w:rPr>
          <w:b/>
        </w:rPr>
        <w:t>.</w:t>
      </w:r>
    </w:p>
    <w:p w14:paraId="77AB4CDB" w14:textId="77777777" w:rsidR="008B533C" w:rsidRPr="00BE1407" w:rsidRDefault="008B533C" w:rsidP="00F963FF">
      <w:pPr>
        <w:tabs>
          <w:tab w:val="left" w:pos="567"/>
          <w:tab w:val="left" w:pos="1440"/>
          <w:tab w:val="left" w:pos="2700"/>
        </w:tabs>
        <w:rPr>
          <w:sz w:val="22"/>
        </w:rPr>
      </w:pPr>
      <w:r w:rsidRPr="00BE1407">
        <w:rPr>
          <w:sz w:val="22"/>
        </w:rPr>
        <w:tab/>
      </w:r>
      <w:r w:rsidRPr="00F963FF">
        <w:rPr>
          <w:sz w:val="22"/>
          <w:highlight w:val="darkGray"/>
        </w:rPr>
        <w:fldChar w:fldCharType="begin">
          <w:ffData>
            <w:name w:val="Text32"/>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01B05437" w14:textId="77777777" w:rsidR="008B533C" w:rsidRPr="00BE1407" w:rsidRDefault="008B533C">
      <w:pPr>
        <w:tabs>
          <w:tab w:val="left" w:pos="360"/>
          <w:tab w:val="left" w:pos="1440"/>
          <w:tab w:val="left" w:pos="2700"/>
        </w:tabs>
        <w:rPr>
          <w:sz w:val="22"/>
        </w:rPr>
      </w:pPr>
    </w:p>
    <w:p w14:paraId="649B6FC2" w14:textId="77777777" w:rsidR="0003356F" w:rsidRPr="00BE1407" w:rsidRDefault="00A72FE4" w:rsidP="007C29B7">
      <w:pPr>
        <w:pStyle w:val="Plattetekst"/>
        <w:numPr>
          <w:ilvl w:val="0"/>
          <w:numId w:val="21"/>
        </w:numPr>
        <w:tabs>
          <w:tab w:val="left" w:pos="567"/>
          <w:tab w:val="left" w:pos="1440"/>
          <w:tab w:val="left" w:pos="2694"/>
          <w:tab w:val="left" w:pos="5245"/>
        </w:tabs>
        <w:ind w:left="567" w:hanging="567"/>
        <w:rPr>
          <w:b/>
        </w:rPr>
      </w:pPr>
      <w:r w:rsidRPr="00BE1407">
        <w:rPr>
          <w:b/>
        </w:rPr>
        <w:t>Kruis aan</w:t>
      </w:r>
      <w:r w:rsidR="00ED71F6" w:rsidRPr="00BE1407">
        <w:rPr>
          <w:b/>
        </w:rPr>
        <w:t xml:space="preserve"> in welke van de navolgende categorieën u het ernstig nadeel indeelt: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699"/>
        <w:gridCol w:w="2693"/>
      </w:tblGrid>
      <w:tr w:rsidR="004504AE" w:rsidRPr="00BE1407" w14:paraId="7752529B" w14:textId="77777777" w:rsidTr="007C29B7">
        <w:tc>
          <w:tcPr>
            <w:tcW w:w="817" w:type="dxa"/>
            <w:shd w:val="clear" w:color="auto" w:fill="auto"/>
          </w:tcPr>
          <w:p w14:paraId="3A1B6502" w14:textId="77777777" w:rsidR="004504AE" w:rsidRPr="00BE1407" w:rsidRDefault="004504AE" w:rsidP="004504AE">
            <w:pPr>
              <w:rPr>
                <w:b/>
                <w:sz w:val="22"/>
                <w:szCs w:val="22"/>
              </w:rPr>
            </w:pPr>
            <w:r w:rsidRPr="00BE1407">
              <w:rPr>
                <w:b/>
                <w:sz w:val="22"/>
                <w:szCs w:val="22"/>
              </w:rPr>
              <w:t>Code</w:t>
            </w:r>
          </w:p>
        </w:tc>
        <w:tc>
          <w:tcPr>
            <w:tcW w:w="5699" w:type="dxa"/>
            <w:shd w:val="clear" w:color="auto" w:fill="auto"/>
          </w:tcPr>
          <w:p w14:paraId="47FECE0D" w14:textId="77777777" w:rsidR="004504AE" w:rsidRPr="00BE1407" w:rsidRDefault="004504AE" w:rsidP="004504AE">
            <w:pPr>
              <w:rPr>
                <w:b/>
                <w:sz w:val="22"/>
                <w:szCs w:val="22"/>
              </w:rPr>
            </w:pPr>
            <w:r w:rsidRPr="00BE1407">
              <w:rPr>
                <w:b/>
                <w:sz w:val="22"/>
                <w:szCs w:val="22"/>
              </w:rPr>
              <w:t>Omschrijving</w:t>
            </w:r>
          </w:p>
        </w:tc>
        <w:tc>
          <w:tcPr>
            <w:tcW w:w="2693" w:type="dxa"/>
          </w:tcPr>
          <w:p w14:paraId="153397C6" w14:textId="77777777" w:rsidR="004504AE" w:rsidRPr="00BE1407" w:rsidRDefault="004504AE" w:rsidP="004504AE">
            <w:pPr>
              <w:rPr>
                <w:b/>
                <w:sz w:val="22"/>
                <w:szCs w:val="22"/>
              </w:rPr>
            </w:pPr>
            <w:r w:rsidRPr="00BE1407">
              <w:rPr>
                <w:b/>
                <w:sz w:val="22"/>
                <w:szCs w:val="22"/>
              </w:rPr>
              <w:t>Voor</w:t>
            </w:r>
          </w:p>
        </w:tc>
      </w:tr>
      <w:tr w:rsidR="004504AE" w:rsidRPr="00BE1407" w14:paraId="2C2BFBAF" w14:textId="77777777" w:rsidTr="007C29B7">
        <w:tc>
          <w:tcPr>
            <w:tcW w:w="817" w:type="dxa"/>
            <w:shd w:val="clear" w:color="auto" w:fill="auto"/>
          </w:tcPr>
          <w:p w14:paraId="2C37EFAF"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1</w:t>
            </w:r>
          </w:p>
        </w:tc>
        <w:tc>
          <w:tcPr>
            <w:tcW w:w="5699" w:type="dxa"/>
            <w:shd w:val="clear" w:color="auto" w:fill="auto"/>
          </w:tcPr>
          <w:p w14:paraId="78F2CB49" w14:textId="77777777" w:rsidR="004504AE" w:rsidRPr="00BE1407" w:rsidRDefault="004504AE" w:rsidP="004504AE">
            <w:pPr>
              <w:rPr>
                <w:sz w:val="22"/>
                <w:szCs w:val="22"/>
              </w:rPr>
            </w:pPr>
            <w:r w:rsidRPr="00BE1407">
              <w:rPr>
                <w:sz w:val="22"/>
                <w:szCs w:val="22"/>
              </w:rPr>
              <w:t>Levensgevaar</w:t>
            </w:r>
          </w:p>
        </w:tc>
        <w:tc>
          <w:tcPr>
            <w:tcW w:w="2693" w:type="dxa"/>
          </w:tcPr>
          <w:p w14:paraId="156DB100"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787BF0AE" w14:textId="77777777" w:rsidTr="007C29B7">
        <w:tc>
          <w:tcPr>
            <w:tcW w:w="817" w:type="dxa"/>
            <w:shd w:val="clear" w:color="auto" w:fill="auto"/>
          </w:tcPr>
          <w:p w14:paraId="2E632245"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2</w:t>
            </w:r>
          </w:p>
        </w:tc>
        <w:tc>
          <w:tcPr>
            <w:tcW w:w="5699" w:type="dxa"/>
            <w:shd w:val="clear" w:color="auto" w:fill="auto"/>
          </w:tcPr>
          <w:p w14:paraId="2C2685A9" w14:textId="77777777" w:rsidR="004504AE" w:rsidRPr="00BE1407" w:rsidRDefault="004504AE" w:rsidP="004504AE">
            <w:pPr>
              <w:rPr>
                <w:sz w:val="22"/>
                <w:szCs w:val="22"/>
              </w:rPr>
            </w:pPr>
            <w:r w:rsidRPr="00BE1407">
              <w:rPr>
                <w:sz w:val="22"/>
                <w:szCs w:val="22"/>
              </w:rPr>
              <w:t>Ernstig lichamelijk letsel</w:t>
            </w:r>
          </w:p>
        </w:tc>
        <w:tc>
          <w:tcPr>
            <w:tcW w:w="2693" w:type="dxa"/>
          </w:tcPr>
          <w:p w14:paraId="5CE28101"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0BDB6206" w14:textId="77777777" w:rsidTr="007C29B7">
        <w:tc>
          <w:tcPr>
            <w:tcW w:w="817" w:type="dxa"/>
            <w:shd w:val="clear" w:color="auto" w:fill="auto"/>
          </w:tcPr>
          <w:p w14:paraId="45CD43F0"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3</w:t>
            </w:r>
          </w:p>
        </w:tc>
        <w:tc>
          <w:tcPr>
            <w:tcW w:w="5699" w:type="dxa"/>
            <w:shd w:val="clear" w:color="auto" w:fill="auto"/>
          </w:tcPr>
          <w:p w14:paraId="6EB42A6C" w14:textId="77777777" w:rsidR="004504AE" w:rsidRPr="00BE1407" w:rsidRDefault="004504AE" w:rsidP="004504AE">
            <w:pPr>
              <w:rPr>
                <w:sz w:val="22"/>
                <w:szCs w:val="22"/>
              </w:rPr>
            </w:pPr>
            <w:r w:rsidRPr="00BE1407">
              <w:rPr>
                <w:sz w:val="22"/>
                <w:szCs w:val="22"/>
              </w:rPr>
              <w:t>Ernstige psychische schade</w:t>
            </w:r>
          </w:p>
        </w:tc>
        <w:tc>
          <w:tcPr>
            <w:tcW w:w="2693" w:type="dxa"/>
          </w:tcPr>
          <w:p w14:paraId="10CC6214"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2B70347B" w14:textId="77777777" w:rsidTr="007C29B7">
        <w:tc>
          <w:tcPr>
            <w:tcW w:w="817" w:type="dxa"/>
            <w:shd w:val="clear" w:color="auto" w:fill="auto"/>
          </w:tcPr>
          <w:p w14:paraId="7A4C41F7"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4</w:t>
            </w:r>
          </w:p>
        </w:tc>
        <w:tc>
          <w:tcPr>
            <w:tcW w:w="5699" w:type="dxa"/>
            <w:shd w:val="clear" w:color="auto" w:fill="auto"/>
          </w:tcPr>
          <w:p w14:paraId="5A8B8D00" w14:textId="77777777" w:rsidR="004504AE" w:rsidRPr="00BE1407" w:rsidRDefault="004504AE" w:rsidP="004504AE">
            <w:pPr>
              <w:rPr>
                <w:sz w:val="22"/>
                <w:szCs w:val="22"/>
              </w:rPr>
            </w:pPr>
            <w:r w:rsidRPr="00BE1407">
              <w:rPr>
                <w:sz w:val="22"/>
                <w:szCs w:val="22"/>
              </w:rPr>
              <w:t>Ernstige materiële schade</w:t>
            </w:r>
          </w:p>
        </w:tc>
        <w:tc>
          <w:tcPr>
            <w:tcW w:w="2693" w:type="dxa"/>
          </w:tcPr>
          <w:p w14:paraId="36AD24F9"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6B398967" w14:textId="77777777" w:rsidTr="007C29B7">
        <w:tc>
          <w:tcPr>
            <w:tcW w:w="817" w:type="dxa"/>
            <w:shd w:val="clear" w:color="auto" w:fill="auto"/>
          </w:tcPr>
          <w:p w14:paraId="0A9A2C3A"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5</w:t>
            </w:r>
          </w:p>
        </w:tc>
        <w:tc>
          <w:tcPr>
            <w:tcW w:w="5699" w:type="dxa"/>
            <w:shd w:val="clear" w:color="auto" w:fill="auto"/>
          </w:tcPr>
          <w:p w14:paraId="579F62DE" w14:textId="77777777" w:rsidR="004504AE" w:rsidRPr="00BE1407" w:rsidRDefault="004504AE" w:rsidP="004504AE">
            <w:pPr>
              <w:rPr>
                <w:sz w:val="22"/>
                <w:szCs w:val="22"/>
              </w:rPr>
            </w:pPr>
            <w:r w:rsidRPr="00BE1407">
              <w:rPr>
                <w:sz w:val="22"/>
                <w:szCs w:val="22"/>
              </w:rPr>
              <w:t>Ernstige immateriële schade</w:t>
            </w:r>
          </w:p>
        </w:tc>
        <w:tc>
          <w:tcPr>
            <w:tcW w:w="2693" w:type="dxa"/>
          </w:tcPr>
          <w:p w14:paraId="18A0C886"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475AE499" w14:textId="77777777" w:rsidTr="007C29B7">
        <w:tc>
          <w:tcPr>
            <w:tcW w:w="817" w:type="dxa"/>
            <w:shd w:val="clear" w:color="auto" w:fill="auto"/>
          </w:tcPr>
          <w:p w14:paraId="1959349F"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6</w:t>
            </w:r>
          </w:p>
        </w:tc>
        <w:tc>
          <w:tcPr>
            <w:tcW w:w="5699" w:type="dxa"/>
            <w:shd w:val="clear" w:color="auto" w:fill="auto"/>
          </w:tcPr>
          <w:p w14:paraId="0E448983" w14:textId="77777777" w:rsidR="004504AE" w:rsidRPr="00BE1407" w:rsidRDefault="004504AE" w:rsidP="004504AE">
            <w:pPr>
              <w:rPr>
                <w:sz w:val="22"/>
                <w:szCs w:val="22"/>
              </w:rPr>
            </w:pPr>
            <w:r w:rsidRPr="00BE1407">
              <w:rPr>
                <w:sz w:val="22"/>
                <w:szCs w:val="22"/>
              </w:rPr>
              <w:t>Ernstige financiële schade</w:t>
            </w:r>
          </w:p>
        </w:tc>
        <w:tc>
          <w:tcPr>
            <w:tcW w:w="2693" w:type="dxa"/>
          </w:tcPr>
          <w:p w14:paraId="765C2095"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3A5F9FCF" w14:textId="77777777" w:rsidTr="007C29B7">
        <w:tc>
          <w:tcPr>
            <w:tcW w:w="817" w:type="dxa"/>
            <w:shd w:val="clear" w:color="auto" w:fill="auto"/>
          </w:tcPr>
          <w:p w14:paraId="05008DCA"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7</w:t>
            </w:r>
          </w:p>
        </w:tc>
        <w:tc>
          <w:tcPr>
            <w:tcW w:w="5699" w:type="dxa"/>
            <w:shd w:val="clear" w:color="auto" w:fill="auto"/>
          </w:tcPr>
          <w:p w14:paraId="014C2773" w14:textId="77777777" w:rsidR="004504AE" w:rsidRPr="00BE1407" w:rsidRDefault="004504AE" w:rsidP="004504AE">
            <w:pPr>
              <w:rPr>
                <w:sz w:val="22"/>
                <w:szCs w:val="22"/>
              </w:rPr>
            </w:pPr>
            <w:r w:rsidRPr="00BE1407">
              <w:rPr>
                <w:sz w:val="22"/>
                <w:szCs w:val="22"/>
              </w:rPr>
              <w:t>Ernstige verwaarlozing</w:t>
            </w:r>
          </w:p>
        </w:tc>
        <w:tc>
          <w:tcPr>
            <w:tcW w:w="2693" w:type="dxa"/>
          </w:tcPr>
          <w:p w14:paraId="61920891"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106A4BCA" w14:textId="77777777" w:rsidTr="007C29B7">
        <w:tc>
          <w:tcPr>
            <w:tcW w:w="817" w:type="dxa"/>
            <w:shd w:val="clear" w:color="auto" w:fill="auto"/>
          </w:tcPr>
          <w:p w14:paraId="0182942E"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8</w:t>
            </w:r>
          </w:p>
        </w:tc>
        <w:tc>
          <w:tcPr>
            <w:tcW w:w="5699" w:type="dxa"/>
            <w:shd w:val="clear" w:color="auto" w:fill="auto"/>
          </w:tcPr>
          <w:p w14:paraId="097B633C" w14:textId="77777777" w:rsidR="004504AE" w:rsidRPr="00BE1407" w:rsidRDefault="005D3959" w:rsidP="004504AE">
            <w:pPr>
              <w:rPr>
                <w:sz w:val="22"/>
                <w:szCs w:val="22"/>
              </w:rPr>
            </w:pPr>
            <w:r>
              <w:rPr>
                <w:sz w:val="22"/>
                <w:szCs w:val="22"/>
              </w:rPr>
              <w:t>Acute m</w:t>
            </w:r>
            <w:r w:rsidR="004504AE" w:rsidRPr="00BE1407">
              <w:rPr>
                <w:sz w:val="22"/>
                <w:szCs w:val="22"/>
              </w:rPr>
              <w:t>aatschappelijke teloorgang</w:t>
            </w:r>
          </w:p>
        </w:tc>
        <w:tc>
          <w:tcPr>
            <w:tcW w:w="2693" w:type="dxa"/>
          </w:tcPr>
          <w:p w14:paraId="5D9AA2F4"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656BE2B1" w14:textId="77777777" w:rsidTr="007C29B7">
        <w:tc>
          <w:tcPr>
            <w:tcW w:w="817" w:type="dxa"/>
            <w:shd w:val="clear" w:color="auto" w:fill="auto"/>
          </w:tcPr>
          <w:p w14:paraId="58EA37C8"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9</w:t>
            </w:r>
          </w:p>
        </w:tc>
        <w:tc>
          <w:tcPr>
            <w:tcW w:w="5699" w:type="dxa"/>
            <w:shd w:val="clear" w:color="auto" w:fill="auto"/>
          </w:tcPr>
          <w:p w14:paraId="2C6AE4B9" w14:textId="77777777" w:rsidR="004504AE" w:rsidRPr="00BE1407" w:rsidRDefault="004504AE" w:rsidP="004504AE">
            <w:pPr>
              <w:rPr>
                <w:sz w:val="22"/>
                <w:szCs w:val="22"/>
              </w:rPr>
            </w:pPr>
            <w:r w:rsidRPr="00BE1407">
              <w:rPr>
                <w:sz w:val="22"/>
                <w:szCs w:val="22"/>
              </w:rPr>
              <w:t>Ernstig verstoorde ontwikkeling</w:t>
            </w:r>
          </w:p>
        </w:tc>
        <w:tc>
          <w:tcPr>
            <w:tcW w:w="2693" w:type="dxa"/>
          </w:tcPr>
          <w:p w14:paraId="1BD56AB8"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zelf en/of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ander(en)</w:t>
            </w:r>
          </w:p>
        </w:tc>
      </w:tr>
      <w:tr w:rsidR="004504AE" w:rsidRPr="00BE1407" w14:paraId="4B56D966" w14:textId="77777777" w:rsidTr="007C29B7">
        <w:tc>
          <w:tcPr>
            <w:tcW w:w="817" w:type="dxa"/>
            <w:shd w:val="clear" w:color="auto" w:fill="auto"/>
          </w:tcPr>
          <w:p w14:paraId="76E495EF"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10</w:t>
            </w:r>
          </w:p>
        </w:tc>
        <w:tc>
          <w:tcPr>
            <w:tcW w:w="5699" w:type="dxa"/>
            <w:shd w:val="clear" w:color="auto" w:fill="auto"/>
          </w:tcPr>
          <w:p w14:paraId="3A58F8C5" w14:textId="77777777" w:rsidR="004504AE" w:rsidRPr="00BE1407" w:rsidRDefault="004504AE" w:rsidP="004504AE">
            <w:pPr>
              <w:rPr>
                <w:sz w:val="22"/>
                <w:szCs w:val="22"/>
              </w:rPr>
            </w:pPr>
            <w:r w:rsidRPr="00BE1407">
              <w:rPr>
                <w:sz w:val="22"/>
                <w:szCs w:val="22"/>
              </w:rPr>
              <w:t>Bedreiging van de veiligheid van betrokkene al dan niet doordat hij onder invloed van een ander raakt</w:t>
            </w:r>
          </w:p>
        </w:tc>
        <w:tc>
          <w:tcPr>
            <w:tcW w:w="2693" w:type="dxa"/>
          </w:tcPr>
          <w:p w14:paraId="024C7CA8" w14:textId="77777777" w:rsidR="004504AE" w:rsidRPr="00BE1407" w:rsidRDefault="004504AE" w:rsidP="004504AE">
            <w:pPr>
              <w:rPr>
                <w:sz w:val="22"/>
                <w:szCs w:val="22"/>
              </w:rPr>
            </w:pPr>
          </w:p>
        </w:tc>
      </w:tr>
      <w:tr w:rsidR="004504AE" w:rsidRPr="00BE1407" w14:paraId="40EE282C" w14:textId="77777777" w:rsidTr="007C29B7">
        <w:tc>
          <w:tcPr>
            <w:tcW w:w="817" w:type="dxa"/>
            <w:shd w:val="clear" w:color="auto" w:fill="auto"/>
          </w:tcPr>
          <w:p w14:paraId="5DDF09E1"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11</w:t>
            </w:r>
          </w:p>
        </w:tc>
        <w:tc>
          <w:tcPr>
            <w:tcW w:w="5699" w:type="dxa"/>
            <w:shd w:val="clear" w:color="auto" w:fill="auto"/>
          </w:tcPr>
          <w:p w14:paraId="508AD5D4" w14:textId="77777777" w:rsidR="004504AE" w:rsidRPr="00BE1407" w:rsidRDefault="004504AE" w:rsidP="004504AE">
            <w:pPr>
              <w:rPr>
                <w:sz w:val="22"/>
                <w:szCs w:val="22"/>
              </w:rPr>
            </w:pPr>
            <w:r w:rsidRPr="00BE1407">
              <w:rPr>
                <w:sz w:val="22"/>
                <w:szCs w:val="22"/>
              </w:rPr>
              <w:t>Betrokkene roept met hinderlijk gedrag agressie van een ander op</w:t>
            </w:r>
          </w:p>
        </w:tc>
        <w:tc>
          <w:tcPr>
            <w:tcW w:w="2693" w:type="dxa"/>
          </w:tcPr>
          <w:p w14:paraId="7939FEBA" w14:textId="77777777" w:rsidR="004504AE" w:rsidRPr="00BE1407" w:rsidRDefault="004504AE" w:rsidP="004504AE">
            <w:pPr>
              <w:rPr>
                <w:sz w:val="22"/>
                <w:szCs w:val="22"/>
              </w:rPr>
            </w:pPr>
          </w:p>
        </w:tc>
      </w:tr>
      <w:tr w:rsidR="004504AE" w:rsidRPr="00BE1407" w14:paraId="771B0B6E" w14:textId="77777777" w:rsidTr="007C29B7">
        <w:tc>
          <w:tcPr>
            <w:tcW w:w="817" w:type="dxa"/>
            <w:shd w:val="clear" w:color="auto" w:fill="auto"/>
          </w:tcPr>
          <w:p w14:paraId="0B87EA8B" w14:textId="77777777" w:rsidR="004504AE" w:rsidRPr="00BE1407" w:rsidRDefault="004504AE" w:rsidP="004504AE">
            <w:pPr>
              <w:rPr>
                <w:sz w:val="22"/>
                <w:szCs w:val="22"/>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 xml:space="preserve"> 12</w:t>
            </w:r>
          </w:p>
        </w:tc>
        <w:tc>
          <w:tcPr>
            <w:tcW w:w="5699" w:type="dxa"/>
            <w:shd w:val="clear" w:color="auto" w:fill="auto"/>
          </w:tcPr>
          <w:p w14:paraId="783D7FB4" w14:textId="77777777" w:rsidR="004504AE" w:rsidRPr="00BE1407" w:rsidRDefault="004504AE" w:rsidP="004504AE">
            <w:pPr>
              <w:rPr>
                <w:sz w:val="22"/>
                <w:szCs w:val="22"/>
              </w:rPr>
            </w:pPr>
            <w:r w:rsidRPr="00BE1407">
              <w:rPr>
                <w:sz w:val="22"/>
                <w:szCs w:val="22"/>
              </w:rPr>
              <w:t>De alg</w:t>
            </w:r>
            <w:r>
              <w:rPr>
                <w:sz w:val="22"/>
                <w:szCs w:val="22"/>
              </w:rPr>
              <w:t>e</w:t>
            </w:r>
            <w:r w:rsidRPr="00BE1407">
              <w:rPr>
                <w:sz w:val="22"/>
                <w:szCs w:val="22"/>
              </w:rPr>
              <w:t>mene veiligheid van personen of goederen is in gevaar</w:t>
            </w:r>
          </w:p>
        </w:tc>
        <w:tc>
          <w:tcPr>
            <w:tcW w:w="2693" w:type="dxa"/>
          </w:tcPr>
          <w:p w14:paraId="6A5918D8" w14:textId="77777777" w:rsidR="004504AE" w:rsidRPr="00BE1407" w:rsidRDefault="004504AE" w:rsidP="004504AE">
            <w:pPr>
              <w:rPr>
                <w:sz w:val="22"/>
                <w:szCs w:val="22"/>
              </w:rPr>
            </w:pPr>
          </w:p>
        </w:tc>
      </w:tr>
    </w:tbl>
    <w:p w14:paraId="6392698E" w14:textId="77777777" w:rsidR="00ED71F6" w:rsidRPr="00BE1407" w:rsidRDefault="00ED71F6" w:rsidP="00ED71F6">
      <w:pPr>
        <w:pStyle w:val="Plattetekst3"/>
      </w:pPr>
    </w:p>
    <w:p w14:paraId="02E84A53" w14:textId="77777777" w:rsidR="00ED71F6" w:rsidRPr="00C0484E" w:rsidRDefault="00ED71F6" w:rsidP="00C0484E">
      <w:pPr>
        <w:pStyle w:val="Plattetekst"/>
        <w:numPr>
          <w:ilvl w:val="0"/>
          <w:numId w:val="21"/>
        </w:numPr>
        <w:tabs>
          <w:tab w:val="left" w:pos="567"/>
          <w:tab w:val="left" w:pos="1440"/>
          <w:tab w:val="left" w:pos="2694"/>
          <w:tab w:val="left" w:pos="5245"/>
        </w:tabs>
        <w:ind w:left="567" w:hanging="567"/>
        <w:rPr>
          <w:b/>
        </w:rPr>
      </w:pPr>
      <w:r w:rsidRPr="00C0484E">
        <w:rPr>
          <w:b/>
        </w:rPr>
        <w:t xml:space="preserve">Indien meer dan één mogelijkheid is aangekruist, </w:t>
      </w:r>
      <w:r w:rsidR="00A72FE4" w:rsidRPr="00C0484E">
        <w:rPr>
          <w:b/>
        </w:rPr>
        <w:t>kruis de belangrijkste aan</w:t>
      </w:r>
      <w:r w:rsidRPr="00C0484E">
        <w:rPr>
          <w:b/>
        </w:rPr>
        <w:t>:</w:t>
      </w:r>
    </w:p>
    <w:p w14:paraId="24780E8C" w14:textId="77777777" w:rsidR="00ED71F6" w:rsidRPr="00BE1407" w:rsidRDefault="00ED71F6" w:rsidP="007C29B7">
      <w:pPr>
        <w:tabs>
          <w:tab w:val="left" w:pos="567"/>
          <w:tab w:val="left" w:pos="1080"/>
          <w:tab w:val="left" w:pos="1800"/>
          <w:tab w:val="left" w:pos="2520"/>
          <w:tab w:val="left" w:pos="3240"/>
          <w:tab w:val="left" w:pos="3828"/>
          <w:tab w:val="left" w:pos="4395"/>
          <w:tab w:val="left" w:pos="4962"/>
          <w:tab w:val="left" w:pos="5529"/>
          <w:tab w:val="left" w:pos="6237"/>
        </w:tabs>
        <w:rPr>
          <w:sz w:val="22"/>
        </w:rPr>
      </w:pPr>
      <w:r w:rsidRPr="00BE1407">
        <w:rPr>
          <w:sz w:val="16"/>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1</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2</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3</w:t>
      </w:r>
      <w:r w:rsidRPr="00BE1407">
        <w:rPr>
          <w:sz w:val="22"/>
        </w:rPr>
        <w:tab/>
      </w:r>
      <w:r w:rsidRPr="00BE1407">
        <w:rPr>
          <w:sz w:val="18"/>
          <w:szCs w:val="18"/>
        </w:rPr>
        <w:fldChar w:fldCharType="begin">
          <w:ffData>
            <w:name w:val="Selectievakje1"/>
            <w:enabled/>
            <w:calcOnExit w:val="0"/>
            <w:checkBox>
              <w:sizeAuto/>
              <w:default w:val="0"/>
            </w:checkBox>
          </w:ffData>
        </w:fldChar>
      </w:r>
      <w:r w:rsidRPr="00BE1407">
        <w:rPr>
          <w:sz w:val="18"/>
          <w:szCs w:val="18"/>
        </w:rPr>
        <w:instrText xml:space="preserve"> FORMCHECKBOX </w:instrText>
      </w:r>
      <w:r w:rsidR="002C7CB8">
        <w:rPr>
          <w:sz w:val="18"/>
          <w:szCs w:val="18"/>
        </w:rPr>
      </w:r>
      <w:r w:rsidR="002C7CB8">
        <w:rPr>
          <w:sz w:val="18"/>
          <w:szCs w:val="18"/>
        </w:rPr>
        <w:fldChar w:fldCharType="separate"/>
      </w:r>
      <w:r w:rsidRPr="00BE1407">
        <w:rPr>
          <w:sz w:val="18"/>
          <w:szCs w:val="18"/>
        </w:rPr>
        <w:fldChar w:fldCharType="end"/>
      </w:r>
      <w:r w:rsidRPr="00BE1407">
        <w:rPr>
          <w:sz w:val="22"/>
        </w:rPr>
        <w:t xml:space="preserve"> 4</w:t>
      </w:r>
      <w:r w:rsidRPr="00BE1407">
        <w:rPr>
          <w:sz w:val="22"/>
        </w:rPr>
        <w:tab/>
      </w:r>
      <w:r w:rsidRPr="00BE1407">
        <w:rPr>
          <w:sz w:val="18"/>
          <w:szCs w:val="18"/>
        </w:rPr>
        <w:fldChar w:fldCharType="begin">
          <w:ffData>
            <w:name w:val="Selectievakje1"/>
            <w:enabled/>
            <w:calcOnExit w:val="0"/>
            <w:checkBox>
              <w:sizeAuto/>
              <w:default w:val="0"/>
            </w:checkBox>
          </w:ffData>
        </w:fldChar>
      </w:r>
      <w:r w:rsidRPr="00BE1407">
        <w:rPr>
          <w:sz w:val="18"/>
          <w:szCs w:val="18"/>
        </w:rPr>
        <w:instrText xml:space="preserve"> FORMCHECKBOX </w:instrText>
      </w:r>
      <w:r w:rsidR="002C7CB8">
        <w:rPr>
          <w:sz w:val="18"/>
          <w:szCs w:val="18"/>
        </w:rPr>
      </w:r>
      <w:r w:rsidR="002C7CB8">
        <w:rPr>
          <w:sz w:val="18"/>
          <w:szCs w:val="18"/>
        </w:rPr>
        <w:fldChar w:fldCharType="separate"/>
      </w:r>
      <w:r w:rsidRPr="00BE1407">
        <w:rPr>
          <w:sz w:val="18"/>
          <w:szCs w:val="18"/>
        </w:rPr>
        <w:fldChar w:fldCharType="end"/>
      </w:r>
      <w:r w:rsidRPr="00BE1407">
        <w:rPr>
          <w:sz w:val="22"/>
        </w:rPr>
        <w:t xml:space="preserve"> 5</w:t>
      </w:r>
      <w:r w:rsidRPr="00BE1407">
        <w:rPr>
          <w:sz w:val="22"/>
        </w:rPr>
        <w:tab/>
      </w:r>
      <w:r w:rsidRPr="00BE1407">
        <w:rPr>
          <w:sz w:val="18"/>
          <w:szCs w:val="18"/>
        </w:rPr>
        <w:fldChar w:fldCharType="begin">
          <w:ffData>
            <w:name w:val="Selectievakje1"/>
            <w:enabled/>
            <w:calcOnExit w:val="0"/>
            <w:checkBox>
              <w:sizeAuto/>
              <w:default w:val="0"/>
            </w:checkBox>
          </w:ffData>
        </w:fldChar>
      </w:r>
      <w:r w:rsidRPr="00BE1407">
        <w:rPr>
          <w:sz w:val="18"/>
          <w:szCs w:val="18"/>
        </w:rPr>
        <w:instrText xml:space="preserve"> FORMCHECKBOX </w:instrText>
      </w:r>
      <w:r w:rsidR="002C7CB8">
        <w:rPr>
          <w:sz w:val="18"/>
          <w:szCs w:val="18"/>
        </w:rPr>
      </w:r>
      <w:r w:rsidR="002C7CB8">
        <w:rPr>
          <w:sz w:val="18"/>
          <w:szCs w:val="18"/>
        </w:rPr>
        <w:fldChar w:fldCharType="separate"/>
      </w:r>
      <w:r w:rsidRPr="00BE1407">
        <w:rPr>
          <w:sz w:val="18"/>
          <w:szCs w:val="18"/>
        </w:rPr>
        <w:fldChar w:fldCharType="end"/>
      </w:r>
      <w:r w:rsidRPr="00BE1407">
        <w:rPr>
          <w:sz w:val="22"/>
        </w:rPr>
        <w:t xml:space="preserve"> 6</w:t>
      </w:r>
      <w:r w:rsidRPr="00BE1407">
        <w:rPr>
          <w:sz w:val="22"/>
        </w:rPr>
        <w:tab/>
      </w:r>
      <w:r w:rsidRPr="00BE1407">
        <w:rPr>
          <w:sz w:val="18"/>
          <w:szCs w:val="18"/>
        </w:rPr>
        <w:fldChar w:fldCharType="begin">
          <w:ffData>
            <w:name w:val="Selectievakje1"/>
            <w:enabled/>
            <w:calcOnExit w:val="0"/>
            <w:checkBox>
              <w:sizeAuto/>
              <w:default w:val="0"/>
            </w:checkBox>
          </w:ffData>
        </w:fldChar>
      </w:r>
      <w:r w:rsidRPr="00BE1407">
        <w:rPr>
          <w:sz w:val="18"/>
          <w:szCs w:val="18"/>
        </w:rPr>
        <w:instrText xml:space="preserve"> FORMCHECKBOX </w:instrText>
      </w:r>
      <w:r w:rsidR="002C7CB8">
        <w:rPr>
          <w:sz w:val="18"/>
          <w:szCs w:val="18"/>
        </w:rPr>
      </w:r>
      <w:r w:rsidR="002C7CB8">
        <w:rPr>
          <w:sz w:val="18"/>
          <w:szCs w:val="18"/>
        </w:rPr>
        <w:fldChar w:fldCharType="separate"/>
      </w:r>
      <w:r w:rsidRPr="00BE1407">
        <w:rPr>
          <w:sz w:val="18"/>
          <w:szCs w:val="18"/>
        </w:rPr>
        <w:fldChar w:fldCharType="end"/>
      </w:r>
      <w:r w:rsidRPr="00BE1407">
        <w:rPr>
          <w:sz w:val="22"/>
        </w:rPr>
        <w:t xml:space="preserve"> 7</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8</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9</w:t>
      </w: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t xml:space="preserve"> 10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t xml:space="preserve"> 11</w:t>
      </w:r>
      <w:r w:rsidR="008A0F22" w:rsidRPr="00BE1407">
        <w:t xml:space="preserve">    </w:t>
      </w:r>
      <w:r w:rsidR="008A0F22" w:rsidRPr="00F963FF">
        <w:rPr>
          <w:sz w:val="22"/>
          <w:highlight w:val="darkGray"/>
        </w:rPr>
        <w:fldChar w:fldCharType="begin">
          <w:ffData>
            <w:name w:val="Selectievakje1"/>
            <w:enabled/>
            <w:calcOnExit w:val="0"/>
            <w:checkBox>
              <w:sizeAuto/>
              <w:default w:val="0"/>
            </w:checkBox>
          </w:ffData>
        </w:fldChar>
      </w:r>
      <w:r w:rsidR="008A0F22"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008A0F22" w:rsidRPr="00F963FF">
        <w:rPr>
          <w:sz w:val="22"/>
          <w:highlight w:val="darkGray"/>
        </w:rPr>
        <w:fldChar w:fldCharType="end"/>
      </w:r>
      <w:r w:rsidR="008A0F22" w:rsidRPr="00BE1407">
        <w:t xml:space="preserve"> 1</w:t>
      </w:r>
      <w:r w:rsidR="008A0F22">
        <w:t>2</w:t>
      </w:r>
    </w:p>
    <w:p w14:paraId="2CD2D3C6" w14:textId="77777777" w:rsidR="00FB099B" w:rsidRDefault="00FB099B">
      <w:pPr>
        <w:tabs>
          <w:tab w:val="left" w:pos="360"/>
          <w:tab w:val="left" w:pos="1440"/>
          <w:tab w:val="left" w:pos="2700"/>
        </w:tabs>
        <w:rPr>
          <w:sz w:val="22"/>
        </w:rPr>
      </w:pPr>
    </w:p>
    <w:p w14:paraId="2069C77C" w14:textId="090A3181" w:rsidR="00C67735" w:rsidRPr="007C29B7" w:rsidRDefault="00C67735" w:rsidP="007C29B7">
      <w:pPr>
        <w:tabs>
          <w:tab w:val="left" w:pos="567"/>
        </w:tabs>
        <w:ind w:left="993" w:hanging="993"/>
        <w:rPr>
          <w:sz w:val="22"/>
        </w:rPr>
      </w:pPr>
    </w:p>
    <w:p w14:paraId="1516AF2D" w14:textId="77777777" w:rsidR="0059401D" w:rsidRDefault="0059401D" w:rsidP="00BE1407">
      <w:pPr>
        <w:tabs>
          <w:tab w:val="left" w:pos="567"/>
          <w:tab w:val="left" w:pos="1440"/>
          <w:tab w:val="left" w:pos="2700"/>
        </w:tabs>
        <w:rPr>
          <w:sz w:val="22"/>
        </w:rPr>
      </w:pPr>
    </w:p>
    <w:p w14:paraId="224AFDA2" w14:textId="77777777" w:rsidR="003822CF" w:rsidRPr="00BE1407" w:rsidRDefault="003822CF" w:rsidP="003822CF">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Pr>
          <w:b/>
          <w:bCs/>
          <w:sz w:val="22"/>
        </w:rPr>
        <w:t>M</w:t>
      </w:r>
      <w:r w:rsidRPr="002961B2">
        <w:rPr>
          <w:b/>
          <w:bCs/>
          <w:sz w:val="22"/>
        </w:rPr>
        <w:t>aatregelen ter afwendin</w:t>
      </w:r>
      <w:r>
        <w:rPr>
          <w:b/>
          <w:bCs/>
          <w:sz w:val="22"/>
        </w:rPr>
        <w:t xml:space="preserve">g van </w:t>
      </w:r>
      <w:r w:rsidRPr="002961B2">
        <w:rPr>
          <w:b/>
          <w:bCs/>
          <w:sz w:val="22"/>
        </w:rPr>
        <w:t xml:space="preserve">onmiddellijk dreigend ernstig nadeel als gevolg </w:t>
      </w:r>
      <w:r>
        <w:rPr>
          <w:b/>
          <w:bCs/>
          <w:sz w:val="22"/>
        </w:rPr>
        <w:t>van de psychische stoornis.</w:t>
      </w:r>
    </w:p>
    <w:p w14:paraId="31F0F0BE" w14:textId="77777777" w:rsidR="003822CF" w:rsidRPr="00BE1407" w:rsidRDefault="003822CF" w:rsidP="003822CF">
      <w:pPr>
        <w:tabs>
          <w:tab w:val="left" w:pos="360"/>
          <w:tab w:val="left" w:pos="1440"/>
          <w:tab w:val="left" w:pos="2700"/>
        </w:tabs>
        <w:rPr>
          <w:sz w:val="22"/>
        </w:rPr>
      </w:pPr>
    </w:p>
    <w:p w14:paraId="1E13608A" w14:textId="4173FDD8" w:rsidR="003822CF" w:rsidRPr="00BE1407" w:rsidRDefault="003822CF" w:rsidP="003822CF">
      <w:pPr>
        <w:pStyle w:val="Plattetekst"/>
        <w:tabs>
          <w:tab w:val="left" w:pos="567"/>
          <w:tab w:val="left" w:pos="1440"/>
          <w:tab w:val="left" w:pos="2694"/>
          <w:tab w:val="left" w:pos="5245"/>
        </w:tabs>
        <w:rPr>
          <w:b/>
        </w:rPr>
      </w:pPr>
    </w:p>
    <w:p w14:paraId="686B6054" w14:textId="77777777" w:rsidR="003822CF" w:rsidRPr="00BE1407" w:rsidRDefault="003822CF" w:rsidP="003822CF">
      <w:pPr>
        <w:pStyle w:val="Plattetekst"/>
        <w:numPr>
          <w:ilvl w:val="0"/>
          <w:numId w:val="30"/>
        </w:numPr>
        <w:tabs>
          <w:tab w:val="left" w:pos="567"/>
        </w:tabs>
        <w:ind w:left="567" w:hanging="567"/>
        <w:rPr>
          <w:b/>
        </w:rPr>
      </w:pPr>
      <w:r w:rsidRPr="00BE1407">
        <w:rPr>
          <w:b/>
        </w:rPr>
        <w:t xml:space="preserve">Is </w:t>
      </w:r>
      <w:r>
        <w:rPr>
          <w:b/>
        </w:rPr>
        <w:t>het naar</w:t>
      </w:r>
      <w:r w:rsidRPr="00BE1407">
        <w:rPr>
          <w:b/>
        </w:rPr>
        <w:t xml:space="preserve"> uw oordeel nodig om zorg te verlenen om </w:t>
      </w:r>
      <w:r>
        <w:rPr>
          <w:b/>
        </w:rPr>
        <w:t xml:space="preserve">onmiddellijk </w:t>
      </w:r>
      <w:r w:rsidRPr="00BE1407">
        <w:rPr>
          <w:b/>
        </w:rPr>
        <w:t>dreigend ernstig nadeel weg te nemen?</w:t>
      </w:r>
    </w:p>
    <w:p w14:paraId="7A5B5A51" w14:textId="77777777" w:rsidR="003822CF" w:rsidRPr="00BE1407" w:rsidRDefault="003822CF" w:rsidP="003822CF">
      <w:pPr>
        <w:tabs>
          <w:tab w:val="left" w:pos="567"/>
          <w:tab w:val="left" w:pos="1440"/>
          <w:tab w:val="left" w:pos="2700"/>
        </w:tabs>
        <w:rPr>
          <w:sz w:val="22"/>
        </w:rPr>
      </w:pP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ja    </w:t>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 xml:space="preserve"> nee</w:t>
      </w:r>
    </w:p>
    <w:p w14:paraId="1DA4D388" w14:textId="77777777" w:rsidR="003822CF" w:rsidRPr="00BE1407" w:rsidRDefault="003822CF" w:rsidP="003822CF">
      <w:pPr>
        <w:tabs>
          <w:tab w:val="left" w:pos="360"/>
          <w:tab w:val="left" w:pos="1440"/>
          <w:tab w:val="left" w:pos="2700"/>
        </w:tabs>
        <w:rPr>
          <w:sz w:val="22"/>
        </w:rPr>
      </w:pPr>
    </w:p>
    <w:p w14:paraId="5753D6DB" w14:textId="77777777" w:rsidR="003822CF" w:rsidRPr="00BA3385" w:rsidRDefault="003822CF" w:rsidP="003822CF">
      <w:pPr>
        <w:pStyle w:val="Plattetekst"/>
        <w:numPr>
          <w:ilvl w:val="0"/>
          <w:numId w:val="30"/>
        </w:numPr>
        <w:tabs>
          <w:tab w:val="left" w:pos="567"/>
        </w:tabs>
        <w:ind w:left="567" w:hanging="567"/>
        <w:rPr>
          <w:b/>
        </w:rPr>
      </w:pPr>
      <w:r w:rsidRPr="007C29B7">
        <w:rPr>
          <w:b/>
        </w:rPr>
        <w:t xml:space="preserve">Ziet u mogelijkheden om de noodzakelijke zorg op vrijwillige basis te verlenen?  </w:t>
      </w:r>
    </w:p>
    <w:p w14:paraId="46667037" w14:textId="77777777" w:rsidR="003822CF" w:rsidRPr="00BE1407" w:rsidRDefault="003822CF" w:rsidP="003822CF">
      <w:pPr>
        <w:pStyle w:val="Plattetekst"/>
        <w:tabs>
          <w:tab w:val="left" w:pos="567"/>
          <w:tab w:val="left" w:pos="1440"/>
          <w:tab w:val="left" w:pos="2694"/>
          <w:tab w:val="left" w:pos="5245"/>
        </w:tabs>
      </w:pPr>
      <w:r w:rsidRPr="00BE1407">
        <w:rPr>
          <w:b/>
        </w:rPr>
        <w:tab/>
      </w: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2C7CB8">
        <w:rPr>
          <w:highlight w:val="darkGray"/>
        </w:rPr>
      </w:r>
      <w:r w:rsidR="002C7CB8">
        <w:rPr>
          <w:highlight w:val="darkGray"/>
        </w:rPr>
        <w:fldChar w:fldCharType="separate"/>
      </w:r>
      <w:r w:rsidRPr="00F963FF">
        <w:rPr>
          <w:highlight w:val="darkGray"/>
        </w:rPr>
        <w:fldChar w:fldCharType="end"/>
      </w:r>
      <w:r w:rsidRPr="00BE1407">
        <w:t xml:space="preserve"> ja    </w:t>
      </w:r>
      <w:r w:rsidRPr="00F963FF">
        <w:rPr>
          <w:highlight w:val="darkGray"/>
        </w:rPr>
        <w:fldChar w:fldCharType="begin">
          <w:ffData>
            <w:name w:val="Selectievakje1"/>
            <w:enabled/>
            <w:calcOnExit w:val="0"/>
            <w:checkBox>
              <w:sizeAuto/>
              <w:default w:val="0"/>
            </w:checkBox>
          </w:ffData>
        </w:fldChar>
      </w:r>
      <w:r w:rsidRPr="00F963FF">
        <w:rPr>
          <w:highlight w:val="darkGray"/>
        </w:rPr>
        <w:instrText xml:space="preserve"> FORMCHECKBOX </w:instrText>
      </w:r>
      <w:r w:rsidR="002C7CB8">
        <w:rPr>
          <w:highlight w:val="darkGray"/>
        </w:rPr>
      </w:r>
      <w:r w:rsidR="002C7CB8">
        <w:rPr>
          <w:highlight w:val="darkGray"/>
        </w:rPr>
        <w:fldChar w:fldCharType="separate"/>
      </w:r>
      <w:r w:rsidRPr="00F963FF">
        <w:rPr>
          <w:highlight w:val="darkGray"/>
        </w:rPr>
        <w:fldChar w:fldCharType="end"/>
      </w:r>
      <w:r w:rsidRPr="00BE1407">
        <w:t xml:space="preserve"> nee</w:t>
      </w:r>
    </w:p>
    <w:p w14:paraId="62EBD3F5" w14:textId="77777777" w:rsidR="003822CF" w:rsidRDefault="003822CF" w:rsidP="003822CF">
      <w:pPr>
        <w:pStyle w:val="Plattetekst"/>
        <w:tabs>
          <w:tab w:val="left" w:pos="567"/>
          <w:tab w:val="left" w:pos="1440"/>
          <w:tab w:val="left" w:pos="2694"/>
          <w:tab w:val="left" w:pos="5245"/>
        </w:tabs>
        <w:rPr>
          <w:b/>
        </w:rPr>
      </w:pPr>
    </w:p>
    <w:p w14:paraId="0C2F4003" w14:textId="77777777" w:rsidR="003822CF" w:rsidRPr="00BE1407" w:rsidRDefault="00CC2C68" w:rsidP="003822CF">
      <w:pPr>
        <w:pStyle w:val="Plattetekst"/>
        <w:numPr>
          <w:ilvl w:val="0"/>
          <w:numId w:val="30"/>
        </w:numPr>
        <w:tabs>
          <w:tab w:val="left" w:pos="567"/>
        </w:tabs>
        <w:ind w:left="567" w:hanging="567"/>
        <w:rPr>
          <w:b/>
        </w:rPr>
      </w:pPr>
      <w:r>
        <w:rPr>
          <w:b/>
        </w:rPr>
        <w:t>T</w:t>
      </w:r>
      <w:r w:rsidR="003822CF">
        <w:rPr>
          <w:b/>
        </w:rPr>
        <w:t>oelichting:</w:t>
      </w:r>
      <w:r w:rsidR="003822CF" w:rsidRPr="00BE1407">
        <w:rPr>
          <w:b/>
        </w:rPr>
        <w:t xml:space="preserve"> </w:t>
      </w:r>
    </w:p>
    <w:p w14:paraId="0BB77D0C" w14:textId="77777777" w:rsidR="003822CF" w:rsidRPr="00BE1407" w:rsidRDefault="003822CF" w:rsidP="003822CF">
      <w:pPr>
        <w:tabs>
          <w:tab w:val="left" w:pos="567"/>
          <w:tab w:val="left" w:pos="1440"/>
          <w:tab w:val="left" w:pos="2700"/>
        </w:tabs>
        <w:rPr>
          <w:sz w:val="22"/>
        </w:rPr>
      </w:pPr>
      <w:r w:rsidRPr="00BE1407">
        <w:rPr>
          <w:sz w:val="22"/>
        </w:rPr>
        <w:tab/>
      </w:r>
      <w:r w:rsidRPr="00F963FF">
        <w:rPr>
          <w:sz w:val="22"/>
          <w:highlight w:val="darkGray"/>
        </w:rPr>
        <w:fldChar w:fldCharType="begin">
          <w:ffData>
            <w:name w:val="Text32"/>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1944F38D" w14:textId="77777777" w:rsidR="003822CF" w:rsidRPr="00BE1407" w:rsidRDefault="003822CF" w:rsidP="003822CF">
      <w:pPr>
        <w:tabs>
          <w:tab w:val="left" w:pos="360"/>
          <w:tab w:val="left" w:pos="1440"/>
          <w:tab w:val="left" w:pos="2700"/>
        </w:tabs>
        <w:rPr>
          <w:b/>
          <w:sz w:val="22"/>
        </w:rPr>
      </w:pPr>
    </w:p>
    <w:p w14:paraId="054038ED" w14:textId="77777777" w:rsidR="003822CF" w:rsidRPr="00BE1407" w:rsidRDefault="003822CF" w:rsidP="003822CF">
      <w:pPr>
        <w:pStyle w:val="Plattetekst"/>
        <w:numPr>
          <w:ilvl w:val="0"/>
          <w:numId w:val="30"/>
        </w:numPr>
        <w:tabs>
          <w:tab w:val="left" w:pos="567"/>
          <w:tab w:val="left" w:pos="1440"/>
          <w:tab w:val="left" w:pos="2694"/>
          <w:tab w:val="left" w:pos="5245"/>
        </w:tabs>
        <w:ind w:left="567" w:hanging="567"/>
        <w:rPr>
          <w:b/>
        </w:rPr>
      </w:pPr>
      <w:r w:rsidRPr="00BE1407">
        <w:rPr>
          <w:b/>
        </w:rPr>
        <w:t xml:space="preserve">Welke vormen van verplichte zorg zijn </w:t>
      </w:r>
      <w:r>
        <w:rPr>
          <w:b/>
        </w:rPr>
        <w:t>naar</w:t>
      </w:r>
      <w:r w:rsidRPr="00BE1407">
        <w:rPr>
          <w:b/>
        </w:rPr>
        <w:t xml:space="preserve"> uw oordeel van toepassing</w:t>
      </w:r>
      <w:r>
        <w:rPr>
          <w:b/>
        </w:rPr>
        <w:t xml:space="preserve">, </w:t>
      </w:r>
      <w:r w:rsidRPr="00BE1407">
        <w:rPr>
          <w:b/>
        </w:rPr>
        <w:t>concreet voor de eerste drie werkdagen? ( één of meerdere mogelijk)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
        <w:gridCol w:w="8586"/>
      </w:tblGrid>
      <w:tr w:rsidR="003822CF" w:rsidRPr="00BE1407" w14:paraId="44DCCD2D" w14:textId="77777777" w:rsidTr="00A92F44">
        <w:tc>
          <w:tcPr>
            <w:tcW w:w="469" w:type="dxa"/>
            <w:shd w:val="clear" w:color="auto" w:fill="auto"/>
          </w:tcPr>
          <w:p w14:paraId="0BD48144"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726FC4C6" w14:textId="77777777" w:rsidR="003822CF" w:rsidRPr="005D3959" w:rsidRDefault="003822CF" w:rsidP="005D3959">
            <w:pPr>
              <w:pStyle w:val="Lijstalinea"/>
              <w:numPr>
                <w:ilvl w:val="0"/>
                <w:numId w:val="34"/>
              </w:numPr>
              <w:rPr>
                <w:sz w:val="22"/>
              </w:rPr>
            </w:pPr>
            <w:r w:rsidRPr="005D3959">
              <w:rPr>
                <w:sz w:val="22"/>
              </w:rPr>
              <w:t>Er is geen verplichte zorg van toepassing</w:t>
            </w:r>
          </w:p>
        </w:tc>
      </w:tr>
      <w:tr w:rsidR="003822CF" w:rsidRPr="00BE1407" w14:paraId="2BBFBCBF" w14:textId="77777777" w:rsidTr="00A92F44">
        <w:tc>
          <w:tcPr>
            <w:tcW w:w="469" w:type="dxa"/>
            <w:shd w:val="clear" w:color="auto" w:fill="auto"/>
          </w:tcPr>
          <w:p w14:paraId="65B80AE4"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6086BAF9" w14:textId="77777777" w:rsidR="003822CF" w:rsidRPr="005D3959" w:rsidRDefault="003822CF" w:rsidP="005D3959">
            <w:pPr>
              <w:pStyle w:val="Lijstalinea"/>
              <w:numPr>
                <w:ilvl w:val="0"/>
                <w:numId w:val="34"/>
              </w:numPr>
              <w:rPr>
                <w:sz w:val="22"/>
              </w:rPr>
            </w:pPr>
            <w:r w:rsidRPr="005D3959">
              <w:rPr>
                <w:sz w:val="22"/>
              </w:rPr>
              <w:t>Toedienen van vocht, voeding en medicatie, alsmede het verrichten van medische controles of andere medische handelingen en therapeutische maatregelen, ter behandeling van een psychische stoornis, dan wel vanwege die stoornis, ter behandeling van een somatische aandoening</w:t>
            </w:r>
          </w:p>
        </w:tc>
      </w:tr>
      <w:tr w:rsidR="003822CF" w:rsidRPr="00BE1407" w14:paraId="52752A60" w14:textId="77777777" w:rsidTr="00A92F44">
        <w:tc>
          <w:tcPr>
            <w:tcW w:w="469" w:type="dxa"/>
            <w:shd w:val="clear" w:color="auto" w:fill="auto"/>
          </w:tcPr>
          <w:p w14:paraId="75B8C081"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4BBDFBE4" w14:textId="77777777" w:rsidR="003822CF" w:rsidRPr="005D3959" w:rsidRDefault="003822CF" w:rsidP="005D3959">
            <w:pPr>
              <w:pStyle w:val="Lijstalinea"/>
              <w:numPr>
                <w:ilvl w:val="0"/>
                <w:numId w:val="34"/>
              </w:numPr>
              <w:rPr>
                <w:sz w:val="22"/>
              </w:rPr>
            </w:pPr>
            <w:r w:rsidRPr="005D3959">
              <w:rPr>
                <w:sz w:val="22"/>
              </w:rPr>
              <w:t>Beperken van de bewegingsvrijheid</w:t>
            </w:r>
          </w:p>
        </w:tc>
      </w:tr>
      <w:tr w:rsidR="003822CF" w:rsidRPr="00BE1407" w14:paraId="03CEFCE0" w14:textId="77777777" w:rsidTr="00A92F44">
        <w:tc>
          <w:tcPr>
            <w:tcW w:w="469" w:type="dxa"/>
            <w:shd w:val="clear" w:color="auto" w:fill="auto"/>
          </w:tcPr>
          <w:p w14:paraId="73E788D4"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147912B2" w14:textId="77777777" w:rsidR="003822CF" w:rsidRPr="005D3959" w:rsidRDefault="003822CF" w:rsidP="005D3959">
            <w:pPr>
              <w:pStyle w:val="Lijstalinea"/>
              <w:numPr>
                <w:ilvl w:val="0"/>
                <w:numId w:val="34"/>
              </w:numPr>
              <w:rPr>
                <w:sz w:val="22"/>
              </w:rPr>
            </w:pPr>
            <w:r w:rsidRPr="005D3959">
              <w:rPr>
                <w:sz w:val="22"/>
              </w:rPr>
              <w:t>Insluiten</w:t>
            </w:r>
          </w:p>
        </w:tc>
      </w:tr>
      <w:tr w:rsidR="003822CF" w:rsidRPr="00BE1407" w14:paraId="745640FE" w14:textId="77777777" w:rsidTr="00A92F44">
        <w:tc>
          <w:tcPr>
            <w:tcW w:w="469" w:type="dxa"/>
            <w:shd w:val="clear" w:color="auto" w:fill="auto"/>
          </w:tcPr>
          <w:p w14:paraId="36C7D86B"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2BC65FCF" w14:textId="77777777" w:rsidR="003822CF" w:rsidRPr="005D3959" w:rsidRDefault="003822CF" w:rsidP="005D3959">
            <w:pPr>
              <w:pStyle w:val="Lijstalinea"/>
              <w:numPr>
                <w:ilvl w:val="0"/>
                <w:numId w:val="34"/>
              </w:numPr>
              <w:rPr>
                <w:sz w:val="22"/>
              </w:rPr>
            </w:pPr>
            <w:r w:rsidRPr="005D3959">
              <w:rPr>
                <w:sz w:val="22"/>
              </w:rPr>
              <w:t>Uitoefenen van toezicht op betrokkene</w:t>
            </w:r>
          </w:p>
        </w:tc>
      </w:tr>
      <w:tr w:rsidR="003822CF" w:rsidRPr="00BE1407" w14:paraId="303FAC3F" w14:textId="77777777" w:rsidTr="00A92F44">
        <w:tc>
          <w:tcPr>
            <w:tcW w:w="469" w:type="dxa"/>
            <w:shd w:val="clear" w:color="auto" w:fill="auto"/>
          </w:tcPr>
          <w:p w14:paraId="2C084457"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54327F04" w14:textId="77777777" w:rsidR="003822CF" w:rsidRPr="005D3959" w:rsidRDefault="003822CF" w:rsidP="005D3959">
            <w:pPr>
              <w:pStyle w:val="Lijstalinea"/>
              <w:numPr>
                <w:ilvl w:val="0"/>
                <w:numId w:val="34"/>
              </w:numPr>
              <w:rPr>
                <w:sz w:val="22"/>
              </w:rPr>
            </w:pPr>
            <w:r w:rsidRPr="005D3959">
              <w:rPr>
                <w:sz w:val="22"/>
              </w:rPr>
              <w:t>Onderzoek aan kleding of lichaam</w:t>
            </w:r>
          </w:p>
        </w:tc>
      </w:tr>
      <w:tr w:rsidR="003822CF" w:rsidRPr="00BE1407" w14:paraId="1EFE8E7A" w14:textId="77777777" w:rsidTr="00A92F44">
        <w:tc>
          <w:tcPr>
            <w:tcW w:w="469" w:type="dxa"/>
            <w:shd w:val="clear" w:color="auto" w:fill="auto"/>
          </w:tcPr>
          <w:p w14:paraId="15BFC707"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79431EB9" w14:textId="77777777" w:rsidR="003822CF" w:rsidRPr="005D3959" w:rsidRDefault="003822CF" w:rsidP="005D3959">
            <w:pPr>
              <w:pStyle w:val="Lijstalinea"/>
              <w:numPr>
                <w:ilvl w:val="0"/>
                <w:numId w:val="34"/>
              </w:numPr>
              <w:rPr>
                <w:sz w:val="22"/>
              </w:rPr>
            </w:pPr>
            <w:r w:rsidRPr="005D3959">
              <w:rPr>
                <w:sz w:val="22"/>
              </w:rPr>
              <w:t>Onderzoek van de woon- of verblijfsruimte op gedrag-beïnvloedende middelen en gevaarlijke voorwerpen</w:t>
            </w:r>
          </w:p>
        </w:tc>
      </w:tr>
      <w:tr w:rsidR="003822CF" w:rsidRPr="00BE1407" w14:paraId="3222FCB8" w14:textId="77777777" w:rsidTr="00A92F44">
        <w:tc>
          <w:tcPr>
            <w:tcW w:w="469" w:type="dxa"/>
            <w:shd w:val="clear" w:color="auto" w:fill="auto"/>
          </w:tcPr>
          <w:p w14:paraId="26ACAE1F"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49A09FE5" w14:textId="77777777" w:rsidR="003822CF" w:rsidRPr="005D3959" w:rsidRDefault="003822CF" w:rsidP="005D3959">
            <w:pPr>
              <w:pStyle w:val="Lijstalinea"/>
              <w:numPr>
                <w:ilvl w:val="0"/>
                <w:numId w:val="34"/>
              </w:numPr>
              <w:rPr>
                <w:sz w:val="22"/>
              </w:rPr>
            </w:pPr>
            <w:r w:rsidRPr="005D3959">
              <w:rPr>
                <w:sz w:val="22"/>
              </w:rPr>
              <w:t>Controleren op de aanwezigheid van gedrag-beïnvloedende middelen</w:t>
            </w:r>
          </w:p>
        </w:tc>
      </w:tr>
      <w:tr w:rsidR="003822CF" w:rsidRPr="00BE1407" w14:paraId="31D78981" w14:textId="77777777" w:rsidTr="00A92F44">
        <w:tc>
          <w:tcPr>
            <w:tcW w:w="469" w:type="dxa"/>
            <w:shd w:val="clear" w:color="auto" w:fill="auto"/>
          </w:tcPr>
          <w:p w14:paraId="0345E13C"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2ADE6BBA" w14:textId="77777777" w:rsidR="003822CF" w:rsidRPr="005D3959" w:rsidRDefault="003822CF" w:rsidP="005D3959">
            <w:pPr>
              <w:pStyle w:val="Lijstalinea"/>
              <w:numPr>
                <w:ilvl w:val="0"/>
                <w:numId w:val="34"/>
              </w:numPr>
              <w:rPr>
                <w:sz w:val="22"/>
              </w:rPr>
            </w:pPr>
            <w:r w:rsidRPr="005D3959">
              <w:rPr>
                <w:sz w:val="22"/>
              </w:rPr>
              <w:t>Aanbrengen van beperkingen in de vrijheid het eigen leven in te richten, die tot gevolg hebben dat betrokkene iets moet doen of nalaten, waaronder het gebruik van communicatiemiddelen</w:t>
            </w:r>
          </w:p>
        </w:tc>
      </w:tr>
      <w:tr w:rsidR="003822CF" w:rsidRPr="00BE1407" w14:paraId="771EE1BB" w14:textId="77777777" w:rsidTr="00A92F44">
        <w:tc>
          <w:tcPr>
            <w:tcW w:w="469" w:type="dxa"/>
            <w:shd w:val="clear" w:color="auto" w:fill="auto"/>
          </w:tcPr>
          <w:p w14:paraId="34C2D68E"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31ADE45F" w14:textId="77777777" w:rsidR="003822CF" w:rsidRPr="005D3959" w:rsidRDefault="003822CF" w:rsidP="005D3959">
            <w:pPr>
              <w:pStyle w:val="Lijstalinea"/>
              <w:numPr>
                <w:ilvl w:val="0"/>
                <w:numId w:val="34"/>
              </w:numPr>
              <w:rPr>
                <w:sz w:val="22"/>
              </w:rPr>
            </w:pPr>
            <w:r w:rsidRPr="005D3959">
              <w:rPr>
                <w:sz w:val="22"/>
              </w:rPr>
              <w:t>Beperken van het recht op het ontvangen van bezoek</w:t>
            </w:r>
          </w:p>
        </w:tc>
      </w:tr>
      <w:tr w:rsidR="003822CF" w:rsidRPr="00BE1407" w14:paraId="35C6F7FD" w14:textId="77777777" w:rsidTr="00A92F44">
        <w:tc>
          <w:tcPr>
            <w:tcW w:w="469" w:type="dxa"/>
            <w:shd w:val="clear" w:color="auto" w:fill="auto"/>
          </w:tcPr>
          <w:p w14:paraId="76C6BF3D" w14:textId="77777777" w:rsidR="003822CF" w:rsidRPr="00F963FF" w:rsidRDefault="003822CF" w:rsidP="005E70AD">
            <w:pPr>
              <w:rPr>
                <w:sz w:val="22"/>
                <w:highlight w:val="darkGray"/>
              </w:rPr>
            </w:pP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p>
        </w:tc>
        <w:tc>
          <w:tcPr>
            <w:tcW w:w="8586" w:type="dxa"/>
            <w:shd w:val="clear" w:color="auto" w:fill="auto"/>
          </w:tcPr>
          <w:p w14:paraId="41A36E30" w14:textId="77777777" w:rsidR="003822CF" w:rsidRPr="005D3959" w:rsidRDefault="003822CF" w:rsidP="005D3959">
            <w:pPr>
              <w:pStyle w:val="Lijstalinea"/>
              <w:numPr>
                <w:ilvl w:val="0"/>
                <w:numId w:val="34"/>
              </w:numPr>
              <w:rPr>
                <w:sz w:val="22"/>
              </w:rPr>
            </w:pPr>
            <w:r w:rsidRPr="005D3959">
              <w:rPr>
                <w:sz w:val="22"/>
              </w:rPr>
              <w:t>Opnemen in een accommodatie</w:t>
            </w:r>
          </w:p>
        </w:tc>
      </w:tr>
    </w:tbl>
    <w:p w14:paraId="2D246281" w14:textId="77777777" w:rsidR="003822CF" w:rsidRPr="00BE1407" w:rsidRDefault="003822CF" w:rsidP="003822CF">
      <w:pPr>
        <w:tabs>
          <w:tab w:val="left" w:pos="360"/>
          <w:tab w:val="left" w:pos="1440"/>
          <w:tab w:val="left" w:pos="2700"/>
        </w:tabs>
        <w:rPr>
          <w:sz w:val="22"/>
        </w:rPr>
      </w:pPr>
    </w:p>
    <w:p w14:paraId="67E3AE2D" w14:textId="77777777" w:rsidR="003822CF" w:rsidRPr="00BE1407" w:rsidRDefault="003822CF" w:rsidP="003822CF">
      <w:pPr>
        <w:pStyle w:val="Plattetekst"/>
        <w:numPr>
          <w:ilvl w:val="0"/>
          <w:numId w:val="30"/>
        </w:numPr>
        <w:tabs>
          <w:tab w:val="left" w:pos="567"/>
          <w:tab w:val="left" w:pos="1440"/>
          <w:tab w:val="left" w:pos="2694"/>
          <w:tab w:val="left" w:pos="5245"/>
        </w:tabs>
        <w:ind w:left="567" w:hanging="567"/>
        <w:rPr>
          <w:b/>
        </w:rPr>
      </w:pPr>
      <w:r w:rsidRPr="00BE1407">
        <w:rPr>
          <w:b/>
        </w:rPr>
        <w:t>Zijn er aandachtspunten ten aanzien van eventuele somatische zorg?</w:t>
      </w:r>
    </w:p>
    <w:p w14:paraId="249DE0D9" w14:textId="77777777" w:rsidR="003822CF" w:rsidRPr="00BE1407" w:rsidRDefault="003822CF" w:rsidP="003822CF">
      <w:pPr>
        <w:tabs>
          <w:tab w:val="left" w:pos="567"/>
          <w:tab w:val="left" w:pos="1440"/>
          <w:tab w:val="left" w:pos="2700"/>
        </w:tabs>
        <w:rPr>
          <w:sz w:val="22"/>
        </w:rPr>
      </w:pP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57C798E8" w14:textId="77777777" w:rsidR="003822CF" w:rsidRPr="00BE1407" w:rsidRDefault="003822CF" w:rsidP="00BE1407">
      <w:pPr>
        <w:tabs>
          <w:tab w:val="left" w:pos="567"/>
          <w:tab w:val="left" w:pos="1440"/>
          <w:tab w:val="left" w:pos="2700"/>
        </w:tabs>
        <w:rPr>
          <w:sz w:val="22"/>
        </w:rPr>
      </w:pPr>
    </w:p>
    <w:p w14:paraId="1F41DF57" w14:textId="77777777" w:rsidR="00416CBF" w:rsidRPr="00BE1407" w:rsidRDefault="00416CBF" w:rsidP="007C29B7">
      <w:pPr>
        <w:numPr>
          <w:ilvl w:val="0"/>
          <w:numId w:val="18"/>
        </w:numPr>
        <w:pBdr>
          <w:top w:val="single" w:sz="4" w:space="1" w:color="auto"/>
          <w:left w:val="single" w:sz="4" w:space="0" w:color="auto"/>
          <w:bottom w:val="single" w:sz="4" w:space="1" w:color="auto"/>
          <w:right w:val="single" w:sz="4" w:space="4" w:color="auto"/>
        </w:pBdr>
        <w:tabs>
          <w:tab w:val="left" w:pos="360"/>
        </w:tabs>
        <w:rPr>
          <w:b/>
          <w:bCs/>
          <w:sz w:val="22"/>
        </w:rPr>
      </w:pPr>
      <w:bookmarkStart w:id="1" w:name="_Hlk516574544"/>
      <w:r w:rsidRPr="00BE1407">
        <w:rPr>
          <w:b/>
          <w:bCs/>
          <w:sz w:val="22"/>
        </w:rPr>
        <w:t xml:space="preserve">Verzet tegen </w:t>
      </w:r>
      <w:r w:rsidR="000E7424" w:rsidRPr="00BE1407">
        <w:rPr>
          <w:b/>
          <w:bCs/>
          <w:sz w:val="22"/>
        </w:rPr>
        <w:t>(</w:t>
      </w:r>
      <w:r w:rsidRPr="00BE1407">
        <w:rPr>
          <w:b/>
          <w:bCs/>
          <w:sz w:val="22"/>
        </w:rPr>
        <w:t>verplichte</w:t>
      </w:r>
      <w:r w:rsidR="000E7424" w:rsidRPr="00BE1407">
        <w:rPr>
          <w:b/>
          <w:bCs/>
          <w:sz w:val="22"/>
        </w:rPr>
        <w:t>)</w:t>
      </w:r>
      <w:r w:rsidRPr="00BE1407">
        <w:rPr>
          <w:b/>
          <w:bCs/>
          <w:sz w:val="22"/>
        </w:rPr>
        <w:t xml:space="preserve"> zorg</w:t>
      </w:r>
      <w:r w:rsidR="000E7424" w:rsidRPr="00BE1407">
        <w:rPr>
          <w:b/>
          <w:bCs/>
          <w:sz w:val="22"/>
        </w:rPr>
        <w:t>verlening</w:t>
      </w:r>
    </w:p>
    <w:bookmarkEnd w:id="1"/>
    <w:p w14:paraId="3D21C507" w14:textId="77777777" w:rsidR="00416CBF" w:rsidRPr="00BE1407" w:rsidRDefault="00416CBF" w:rsidP="00416CBF">
      <w:pPr>
        <w:tabs>
          <w:tab w:val="left" w:pos="360"/>
          <w:tab w:val="left" w:pos="3261"/>
        </w:tabs>
        <w:rPr>
          <w:sz w:val="22"/>
          <w:szCs w:val="22"/>
        </w:rPr>
      </w:pPr>
    </w:p>
    <w:p w14:paraId="53906EC4" w14:textId="77777777" w:rsidR="00416CBF" w:rsidRPr="00BE1407" w:rsidRDefault="00E94CBC" w:rsidP="00ED1BD0">
      <w:pPr>
        <w:pStyle w:val="Plattetekst"/>
        <w:tabs>
          <w:tab w:val="left" w:pos="567"/>
          <w:tab w:val="left" w:pos="1440"/>
          <w:tab w:val="left" w:pos="2694"/>
          <w:tab w:val="left" w:pos="5245"/>
        </w:tabs>
        <w:rPr>
          <w:b/>
        </w:rPr>
      </w:pPr>
      <w:r w:rsidRPr="00BE1407">
        <w:rPr>
          <w:b/>
        </w:rPr>
        <w:t>I</w:t>
      </w:r>
      <w:r w:rsidR="005F2176" w:rsidRPr="00BE1407">
        <w:rPr>
          <w:b/>
        </w:rPr>
        <w:t>s er sprake van verzet? (kruis aan wat van toepassing is)</w:t>
      </w:r>
    </w:p>
    <w:p w14:paraId="66F62B25" w14:textId="77777777" w:rsidR="00416CBF" w:rsidRPr="00BE1407" w:rsidRDefault="00416CBF" w:rsidP="00BE1407">
      <w:pPr>
        <w:tabs>
          <w:tab w:val="left" w:pos="567"/>
        </w:tabs>
        <w:ind w:left="993" w:hanging="993"/>
        <w:rPr>
          <w:sz w:val="22"/>
          <w:szCs w:val="22"/>
        </w:rPr>
      </w:pPr>
      <w:r w:rsidRPr="00BE1407">
        <w:rPr>
          <w:sz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rPr>
        <w:tab/>
      </w:r>
      <w:r w:rsidR="00E747C4">
        <w:rPr>
          <w:sz w:val="22"/>
        </w:rPr>
        <w:t>B</w:t>
      </w:r>
      <w:r w:rsidR="00E747C4" w:rsidRPr="00BE1407">
        <w:rPr>
          <w:sz w:val="22"/>
        </w:rPr>
        <w:t xml:space="preserve">etrokkene </w:t>
      </w:r>
      <w:r w:rsidRPr="00BE1407">
        <w:rPr>
          <w:sz w:val="22"/>
        </w:rPr>
        <w:t xml:space="preserve">verzet zich tegen het verlenen van zorg die noodzakelijk is om </w:t>
      </w:r>
      <w:r w:rsidR="0098634C">
        <w:rPr>
          <w:sz w:val="22"/>
        </w:rPr>
        <w:t xml:space="preserve">onmiddellijk dreigend </w:t>
      </w:r>
      <w:r w:rsidRPr="00BE1407">
        <w:rPr>
          <w:sz w:val="22"/>
        </w:rPr>
        <w:t>ernstig nadeel af te</w:t>
      </w:r>
      <w:r w:rsidRPr="00BE1407">
        <w:rPr>
          <w:sz w:val="22"/>
          <w:szCs w:val="22"/>
        </w:rPr>
        <w:t xml:space="preserve"> wenden. </w:t>
      </w:r>
    </w:p>
    <w:p w14:paraId="0CE21165" w14:textId="77777777" w:rsidR="00B212F6" w:rsidRPr="00BE1407" w:rsidRDefault="00B212F6" w:rsidP="00BE1407">
      <w:pPr>
        <w:tabs>
          <w:tab w:val="left" w:pos="567"/>
        </w:tabs>
        <w:ind w:left="993" w:hanging="993"/>
        <w:rPr>
          <w:sz w:val="22"/>
          <w:szCs w:val="22"/>
        </w:rPr>
      </w:pPr>
      <w:r w:rsidRPr="00BE1407">
        <w:rPr>
          <w:sz w:val="22"/>
          <w:szCs w:val="22"/>
        </w:rPr>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rPr>
          <w:sz w:val="22"/>
          <w:szCs w:val="22"/>
        </w:rPr>
        <w:tab/>
      </w:r>
      <w:r w:rsidR="00E747C4">
        <w:rPr>
          <w:sz w:val="22"/>
          <w:szCs w:val="22"/>
        </w:rPr>
        <w:t>D</w:t>
      </w:r>
      <w:r w:rsidR="00E747C4" w:rsidRPr="00BE1407">
        <w:rPr>
          <w:sz w:val="22"/>
          <w:szCs w:val="22"/>
        </w:rPr>
        <w:t xml:space="preserve">e </w:t>
      </w:r>
      <w:r w:rsidRPr="00BE1407">
        <w:rPr>
          <w:sz w:val="22"/>
          <w:szCs w:val="22"/>
        </w:rPr>
        <w:t>vertegenwoordiger</w:t>
      </w:r>
      <w:r w:rsidRPr="00BE1407">
        <w:rPr>
          <w:sz w:val="22"/>
          <w:szCs w:val="22"/>
          <w:vertAlign w:val="superscript"/>
        </w:rPr>
        <w:footnoteReference w:id="1"/>
      </w:r>
      <w:r w:rsidRPr="00BE1407">
        <w:rPr>
          <w:sz w:val="22"/>
          <w:szCs w:val="22"/>
        </w:rPr>
        <w:t xml:space="preserve"> van betrokkene verzet zich tegen het verlenen van zorg die noodzakelijk is om </w:t>
      </w:r>
      <w:r w:rsidR="0098634C">
        <w:rPr>
          <w:sz w:val="22"/>
        </w:rPr>
        <w:t xml:space="preserve">onmiddellijk dreigend </w:t>
      </w:r>
      <w:r w:rsidRPr="00BE1407">
        <w:rPr>
          <w:sz w:val="22"/>
          <w:szCs w:val="22"/>
        </w:rPr>
        <w:t>ernstig nadeel af te wenden.</w:t>
      </w:r>
    </w:p>
    <w:p w14:paraId="57C21932" w14:textId="77777777" w:rsidR="001935E4" w:rsidRPr="00BE1407" w:rsidRDefault="001935E4">
      <w:pPr>
        <w:tabs>
          <w:tab w:val="left" w:pos="360"/>
          <w:tab w:val="left" w:pos="1440"/>
          <w:tab w:val="left" w:pos="2700"/>
        </w:tabs>
        <w:rPr>
          <w:sz w:val="22"/>
        </w:rPr>
      </w:pPr>
    </w:p>
    <w:p w14:paraId="4C4D7445" w14:textId="77777777" w:rsidR="00FB099B" w:rsidRPr="00BE1407" w:rsidRDefault="00FB099B" w:rsidP="00BE1407">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sidRPr="00BE1407">
        <w:rPr>
          <w:b/>
          <w:bCs/>
          <w:sz w:val="22"/>
        </w:rPr>
        <w:t>Over</w:t>
      </w:r>
      <w:r w:rsidR="0077591C">
        <w:rPr>
          <w:b/>
          <w:bCs/>
          <w:sz w:val="22"/>
        </w:rPr>
        <w:t>ige mededelingen</w:t>
      </w:r>
    </w:p>
    <w:p w14:paraId="0985FF0F" w14:textId="77777777" w:rsidR="00F36DB9" w:rsidRPr="00BE1407" w:rsidRDefault="00F36DB9" w:rsidP="00F36DB9">
      <w:pPr>
        <w:pStyle w:val="Plattetekst"/>
        <w:tabs>
          <w:tab w:val="left" w:pos="567"/>
          <w:tab w:val="left" w:pos="1440"/>
          <w:tab w:val="left" w:pos="2694"/>
          <w:tab w:val="left" w:pos="5245"/>
        </w:tabs>
      </w:pPr>
      <w:r w:rsidRPr="00BE1407">
        <w:rPr>
          <w:b/>
        </w:rPr>
        <w:tab/>
      </w:r>
    </w:p>
    <w:p w14:paraId="74968849" w14:textId="7F518504" w:rsidR="00F36DB9" w:rsidRDefault="001148AB" w:rsidP="00F67AC3">
      <w:pPr>
        <w:pStyle w:val="Plattetekst"/>
        <w:numPr>
          <w:ilvl w:val="0"/>
          <w:numId w:val="28"/>
        </w:numPr>
        <w:tabs>
          <w:tab w:val="left" w:pos="567"/>
          <w:tab w:val="left" w:pos="1440"/>
          <w:tab w:val="left" w:pos="2694"/>
          <w:tab w:val="left" w:pos="5245"/>
        </w:tabs>
        <w:ind w:left="709"/>
        <w:rPr>
          <w:b/>
        </w:rPr>
      </w:pPr>
      <w:r>
        <w:rPr>
          <w:b/>
        </w:rPr>
        <w:t>I</w:t>
      </w:r>
      <w:r w:rsidR="00F36DB9" w:rsidRPr="00F36DB9">
        <w:rPr>
          <w:b/>
        </w:rPr>
        <w:t>s</w:t>
      </w:r>
      <w:r>
        <w:rPr>
          <w:b/>
        </w:rPr>
        <w:t xml:space="preserve"> er</w:t>
      </w:r>
      <w:r w:rsidR="00F36DB9" w:rsidRPr="00F36DB9">
        <w:rPr>
          <w:b/>
        </w:rPr>
        <w:t xml:space="preserve"> reeds</w:t>
      </w:r>
      <w:r>
        <w:rPr>
          <w:b/>
        </w:rPr>
        <w:t xml:space="preserve"> zorg</w:t>
      </w:r>
      <w:r w:rsidR="00F36DB9" w:rsidRPr="00F36DB9">
        <w:rPr>
          <w:b/>
        </w:rPr>
        <w:t xml:space="preserve"> gegeven</w:t>
      </w:r>
      <w:r w:rsidR="002501FE">
        <w:rPr>
          <w:b/>
        </w:rPr>
        <w:t xml:space="preserve"> door de GGZ</w:t>
      </w:r>
      <w:r w:rsidR="00F36DB9" w:rsidRPr="00F36DB9">
        <w:rPr>
          <w:b/>
        </w:rPr>
        <w:t xml:space="preserve"> in het kader van de tijdelijke verplichte zorg voorafgaand aan de crisismaatregel?</w:t>
      </w:r>
    </w:p>
    <w:p w14:paraId="4DF74E4E" w14:textId="77777777" w:rsidR="00F36DB9" w:rsidRPr="00F36DB9" w:rsidRDefault="00F36DB9" w:rsidP="00ED1BD0">
      <w:pPr>
        <w:pStyle w:val="Plattetekst"/>
        <w:tabs>
          <w:tab w:val="left" w:pos="567"/>
          <w:tab w:val="left" w:pos="1440"/>
          <w:tab w:val="left" w:pos="2694"/>
          <w:tab w:val="left" w:pos="5245"/>
        </w:tabs>
        <w:ind w:left="709"/>
        <w:rPr>
          <w:b/>
        </w:rPr>
      </w:pPr>
      <w:r w:rsidRPr="00F36DB9">
        <w:rPr>
          <w:highlight w:val="darkGray"/>
        </w:rPr>
        <w:fldChar w:fldCharType="begin">
          <w:ffData>
            <w:name w:val="Text32"/>
            <w:enabled/>
            <w:calcOnExit w:val="0"/>
            <w:textInput/>
          </w:ffData>
        </w:fldChar>
      </w:r>
      <w:r w:rsidRPr="00F36DB9">
        <w:rPr>
          <w:highlight w:val="darkGray"/>
        </w:rPr>
        <w:instrText xml:space="preserve"> FORMTEXT </w:instrText>
      </w:r>
      <w:r w:rsidRPr="00F36DB9">
        <w:rPr>
          <w:highlight w:val="darkGray"/>
        </w:rPr>
      </w:r>
      <w:r w:rsidRPr="00F36DB9">
        <w:rPr>
          <w:highlight w:val="darkGray"/>
        </w:rPr>
        <w:fldChar w:fldCharType="separate"/>
      </w:r>
      <w:r w:rsidRPr="00F963FF">
        <w:rPr>
          <w:highlight w:val="darkGray"/>
        </w:rPr>
        <w:t> </w:t>
      </w:r>
      <w:r w:rsidRPr="00F963FF">
        <w:rPr>
          <w:highlight w:val="darkGray"/>
        </w:rPr>
        <w:t> </w:t>
      </w:r>
      <w:r w:rsidRPr="00F963FF">
        <w:rPr>
          <w:highlight w:val="darkGray"/>
        </w:rPr>
        <w:t> </w:t>
      </w:r>
      <w:r w:rsidRPr="00F963FF">
        <w:rPr>
          <w:highlight w:val="darkGray"/>
        </w:rPr>
        <w:t> </w:t>
      </w:r>
      <w:r w:rsidRPr="00F963FF">
        <w:rPr>
          <w:highlight w:val="darkGray"/>
        </w:rPr>
        <w:t> </w:t>
      </w:r>
      <w:r w:rsidRPr="00F36DB9">
        <w:rPr>
          <w:highlight w:val="darkGray"/>
        </w:rPr>
        <w:fldChar w:fldCharType="end"/>
      </w:r>
    </w:p>
    <w:p w14:paraId="2383F4DB" w14:textId="77777777" w:rsidR="00ED71F6" w:rsidRPr="00BE1407" w:rsidRDefault="00ED71F6" w:rsidP="007C29B7">
      <w:pPr>
        <w:pStyle w:val="Plattetekst"/>
        <w:numPr>
          <w:ilvl w:val="0"/>
          <w:numId w:val="28"/>
        </w:numPr>
        <w:tabs>
          <w:tab w:val="left" w:pos="567"/>
          <w:tab w:val="left" w:pos="1440"/>
          <w:tab w:val="left" w:pos="2694"/>
          <w:tab w:val="left" w:pos="5245"/>
        </w:tabs>
        <w:ind w:left="709" w:hanging="709"/>
        <w:rPr>
          <w:b/>
        </w:rPr>
      </w:pPr>
      <w:r w:rsidRPr="00BE1407">
        <w:rPr>
          <w:b/>
        </w:rPr>
        <w:t>Welke</w:t>
      </w:r>
      <w:r w:rsidR="0077591C">
        <w:rPr>
          <w:b/>
        </w:rPr>
        <w:t xml:space="preserve"> overige </w:t>
      </w:r>
      <w:r w:rsidRPr="00BE1407">
        <w:rPr>
          <w:b/>
        </w:rPr>
        <w:t>mededelingen  acht u nog van belang?</w:t>
      </w:r>
    </w:p>
    <w:p w14:paraId="18554C54" w14:textId="77777777" w:rsidR="00FB099B" w:rsidRPr="00BE1407" w:rsidRDefault="00ED71F6" w:rsidP="00BE1407">
      <w:pPr>
        <w:tabs>
          <w:tab w:val="left" w:pos="567"/>
          <w:tab w:val="left" w:pos="1440"/>
          <w:tab w:val="left" w:pos="2700"/>
        </w:tabs>
        <w:rPr>
          <w:sz w:val="22"/>
        </w:rPr>
      </w:pPr>
      <w:r w:rsidRPr="00BE1407">
        <w:rPr>
          <w:sz w:val="22"/>
        </w:rPr>
        <w:tab/>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p>
    <w:p w14:paraId="1B5DF308" w14:textId="77777777" w:rsidR="000E7424" w:rsidRPr="00BE1407" w:rsidRDefault="000E7424" w:rsidP="00E94CBC">
      <w:pPr>
        <w:tabs>
          <w:tab w:val="left" w:pos="360"/>
          <w:tab w:val="left" w:pos="1440"/>
          <w:tab w:val="left" w:pos="2700"/>
        </w:tabs>
        <w:rPr>
          <w:sz w:val="22"/>
        </w:rPr>
      </w:pPr>
    </w:p>
    <w:p w14:paraId="7E413C70" w14:textId="7568EFD3" w:rsidR="000E7424" w:rsidRPr="00BE1407" w:rsidRDefault="001148AB" w:rsidP="000E7424">
      <w:pPr>
        <w:numPr>
          <w:ilvl w:val="0"/>
          <w:numId w:val="18"/>
        </w:numPr>
        <w:pBdr>
          <w:top w:val="single" w:sz="4" w:space="1" w:color="auto"/>
          <w:left w:val="single" w:sz="4" w:space="4" w:color="auto"/>
          <w:bottom w:val="single" w:sz="4" w:space="1" w:color="auto"/>
          <w:right w:val="single" w:sz="4" w:space="4" w:color="auto"/>
        </w:pBdr>
        <w:tabs>
          <w:tab w:val="left" w:pos="360"/>
        </w:tabs>
        <w:rPr>
          <w:b/>
          <w:bCs/>
          <w:sz w:val="22"/>
        </w:rPr>
      </w:pPr>
      <w:r>
        <w:rPr>
          <w:b/>
          <w:bCs/>
          <w:sz w:val="22"/>
        </w:rPr>
        <w:t>Verklaring</w:t>
      </w:r>
    </w:p>
    <w:p w14:paraId="7784F10F" w14:textId="77777777" w:rsidR="001148AB" w:rsidRPr="00BE1407" w:rsidRDefault="001148AB" w:rsidP="00C43BC3">
      <w:pPr>
        <w:pStyle w:val="Plattetekst"/>
        <w:tabs>
          <w:tab w:val="left" w:pos="567"/>
          <w:tab w:val="left" w:pos="1440"/>
          <w:tab w:val="left" w:pos="2694"/>
          <w:tab w:val="left" w:pos="5245"/>
        </w:tabs>
        <w:ind w:left="360"/>
        <w:rPr>
          <w:b/>
        </w:rPr>
      </w:pPr>
      <w:r w:rsidRPr="00BE1407">
        <w:rPr>
          <w:b/>
        </w:rPr>
        <w:t>Ondergetekende verklaart</w:t>
      </w:r>
    </w:p>
    <w:p w14:paraId="4220CBD4" w14:textId="77777777" w:rsidR="001148AB" w:rsidRPr="00BE1407" w:rsidRDefault="001148AB" w:rsidP="001148AB">
      <w:pPr>
        <w:tabs>
          <w:tab w:val="left" w:pos="567"/>
          <w:tab w:val="left" w:pos="1440"/>
          <w:tab w:val="left" w:pos="2700"/>
        </w:tabs>
      </w:pPr>
      <w:r w:rsidRPr="00BE1407">
        <w:rPr>
          <w:sz w:val="18"/>
          <w:szCs w:val="18"/>
        </w:rPr>
        <w:lastRenderedPageBreak/>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t xml:space="preserve"> wel</w:t>
      </w:r>
      <w:r w:rsidRPr="00BE1407">
        <w:tab/>
      </w:r>
    </w:p>
    <w:p w14:paraId="7F3855C2" w14:textId="77777777" w:rsidR="001148AB" w:rsidRPr="00BE1407" w:rsidRDefault="001148AB" w:rsidP="001148AB">
      <w:pPr>
        <w:tabs>
          <w:tab w:val="left" w:pos="567"/>
          <w:tab w:val="left" w:pos="1440"/>
          <w:tab w:val="left" w:pos="2700"/>
        </w:tabs>
        <w:rPr>
          <w:sz w:val="22"/>
        </w:rPr>
      </w:pPr>
      <w:r w:rsidRPr="00BE1407">
        <w:tab/>
      </w:r>
      <w:r w:rsidRPr="00F963FF">
        <w:rPr>
          <w:sz w:val="22"/>
          <w:highlight w:val="darkGray"/>
        </w:rPr>
        <w:fldChar w:fldCharType="begin">
          <w:ffData>
            <w:name w:val="Selectievakje1"/>
            <w:enabled/>
            <w:calcOnExit w:val="0"/>
            <w:checkBox>
              <w:sizeAuto/>
              <w:default w:val="0"/>
            </w:checkBox>
          </w:ffData>
        </w:fldChar>
      </w:r>
      <w:r w:rsidRPr="00F963FF">
        <w:rPr>
          <w:sz w:val="22"/>
          <w:highlight w:val="darkGray"/>
        </w:rPr>
        <w:instrText xml:space="preserve"> FORMCHECKBOX </w:instrText>
      </w:r>
      <w:r w:rsidR="002C7CB8">
        <w:rPr>
          <w:sz w:val="22"/>
          <w:highlight w:val="darkGray"/>
        </w:rPr>
      </w:r>
      <w:r w:rsidR="002C7CB8">
        <w:rPr>
          <w:sz w:val="22"/>
          <w:highlight w:val="darkGray"/>
        </w:rPr>
        <w:fldChar w:fldCharType="separate"/>
      </w:r>
      <w:r w:rsidRPr="00F963FF">
        <w:rPr>
          <w:sz w:val="22"/>
          <w:highlight w:val="darkGray"/>
        </w:rPr>
        <w:fldChar w:fldCharType="end"/>
      </w:r>
      <w:r w:rsidRPr="00BE1407">
        <w:t xml:space="preserve"> niet</w:t>
      </w:r>
    </w:p>
    <w:p w14:paraId="2F3EFA33" w14:textId="77777777" w:rsidR="001148AB" w:rsidRPr="00BE1407" w:rsidRDefault="001148AB" w:rsidP="001148AB">
      <w:pPr>
        <w:tabs>
          <w:tab w:val="left" w:pos="360"/>
          <w:tab w:val="left" w:pos="1440"/>
          <w:tab w:val="left" w:pos="2700"/>
        </w:tabs>
        <w:rPr>
          <w:sz w:val="22"/>
        </w:rPr>
      </w:pPr>
    </w:p>
    <w:p w14:paraId="1E1140C9" w14:textId="77777777" w:rsidR="001148AB" w:rsidRPr="00BE1407" w:rsidRDefault="001148AB" w:rsidP="001148AB">
      <w:pPr>
        <w:tabs>
          <w:tab w:val="left" w:pos="360"/>
          <w:tab w:val="left" w:pos="1440"/>
          <w:tab w:val="left" w:pos="2700"/>
        </w:tabs>
        <w:rPr>
          <w:sz w:val="22"/>
        </w:rPr>
      </w:pPr>
      <w:r w:rsidRPr="00BE1407">
        <w:rPr>
          <w:sz w:val="22"/>
        </w:rPr>
        <w:t xml:space="preserve">het ernstige vermoeden te hebben dat voornoemde persoon lijdt aan een psychische stoornis waaruit gedrag </w:t>
      </w:r>
      <w:r>
        <w:rPr>
          <w:sz w:val="22"/>
        </w:rPr>
        <w:t>voort</w:t>
      </w:r>
      <w:r w:rsidRPr="00BE1407">
        <w:rPr>
          <w:sz w:val="22"/>
        </w:rPr>
        <w:t>vloeit dat een onmiddellijk dreigend</w:t>
      </w:r>
      <w:r>
        <w:rPr>
          <w:sz w:val="22"/>
        </w:rPr>
        <w:t xml:space="preserve"> </w:t>
      </w:r>
      <w:r w:rsidRPr="00BE1407">
        <w:rPr>
          <w:sz w:val="22"/>
        </w:rPr>
        <w:t xml:space="preserve">ernstig nadeel </w:t>
      </w:r>
      <w:r>
        <w:rPr>
          <w:sz w:val="22"/>
        </w:rPr>
        <w:t>veroorzaakt</w:t>
      </w:r>
      <w:r w:rsidRPr="00BE1407">
        <w:rPr>
          <w:sz w:val="22"/>
        </w:rPr>
        <w:t xml:space="preserve"> dat niet zonder verlening van verplichte zorg kan worden afgewend, waarbij de crisissituatie dermate ernstig is dat de procedure voor een zorgmachtiging niet kan worden afgewacht.</w:t>
      </w:r>
    </w:p>
    <w:p w14:paraId="27B8A048" w14:textId="77777777" w:rsidR="000E7424" w:rsidRPr="00BE1407" w:rsidRDefault="000E7424">
      <w:pPr>
        <w:tabs>
          <w:tab w:val="left" w:pos="360"/>
          <w:tab w:val="left" w:pos="1440"/>
          <w:tab w:val="left" w:pos="2700"/>
        </w:tabs>
        <w:rPr>
          <w:sz w:val="22"/>
        </w:rPr>
      </w:pPr>
    </w:p>
    <w:p w14:paraId="7397CD4C" w14:textId="77777777" w:rsidR="00FB099B" w:rsidRPr="00BE1407" w:rsidRDefault="00FB099B">
      <w:pPr>
        <w:tabs>
          <w:tab w:val="left" w:pos="360"/>
          <w:tab w:val="left" w:pos="1440"/>
          <w:tab w:val="left" w:pos="2700"/>
        </w:tabs>
        <w:rPr>
          <w:sz w:val="22"/>
        </w:rPr>
      </w:pPr>
    </w:p>
    <w:p w14:paraId="21ABDB51" w14:textId="77777777" w:rsidR="001579E7" w:rsidRDefault="00FB099B" w:rsidP="007C29B7">
      <w:pPr>
        <w:tabs>
          <w:tab w:val="left" w:pos="360"/>
          <w:tab w:val="left" w:pos="1260"/>
          <w:tab w:val="left" w:pos="4860"/>
        </w:tabs>
        <w:rPr>
          <w:sz w:val="22"/>
          <w:highlight w:val="darkGray"/>
        </w:rPr>
      </w:pPr>
      <w:r w:rsidRPr="00BE1407">
        <w:rPr>
          <w:sz w:val="22"/>
        </w:rPr>
        <w:t>Dagtekening</w:t>
      </w:r>
      <w:r w:rsidR="00D86E3D" w:rsidRPr="00BE1407">
        <w:rPr>
          <w:sz w:val="22"/>
        </w:rPr>
        <w:t xml:space="preserve"> en tijdstip</w:t>
      </w:r>
      <w:r w:rsidRPr="00BE1407">
        <w:rPr>
          <w:sz w:val="22"/>
        </w:rPr>
        <w:t xml:space="preserve">: </w:t>
      </w:r>
      <w:r w:rsidRPr="00F963FF">
        <w:rPr>
          <w:sz w:val="22"/>
          <w:highlight w:val="darkGray"/>
        </w:rPr>
        <w:fldChar w:fldCharType="begin">
          <w:ffData>
            <w:name w:val=""/>
            <w:enabled/>
            <w:calcOnExit w:val="0"/>
            <w:textInput/>
          </w:ffData>
        </w:fldChar>
      </w:r>
      <w:r w:rsidRPr="00F963FF">
        <w:rPr>
          <w:sz w:val="22"/>
          <w:highlight w:val="darkGray"/>
        </w:rPr>
        <w:instrText xml:space="preserve"> FORMTEXT </w:instrText>
      </w:r>
      <w:r w:rsidRPr="00F963FF">
        <w:rPr>
          <w:sz w:val="22"/>
          <w:highlight w:val="darkGray"/>
        </w:rPr>
      </w:r>
      <w:r w:rsidRPr="00F963FF">
        <w:rPr>
          <w:sz w:val="22"/>
          <w:highlight w:val="darkGray"/>
        </w:rPr>
        <w:fldChar w:fldCharType="separate"/>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t> </w:t>
      </w:r>
      <w:r w:rsidRPr="00F963FF">
        <w:rPr>
          <w:sz w:val="22"/>
          <w:highlight w:val="darkGray"/>
        </w:rPr>
        <w:fldChar w:fldCharType="end"/>
      </w:r>
      <w:r w:rsidRPr="00BE1407">
        <w:rPr>
          <w:sz w:val="22"/>
        </w:rPr>
        <w:tab/>
      </w:r>
      <w:r w:rsidR="00F73336">
        <w:rPr>
          <w:sz w:val="22"/>
        </w:rPr>
        <w:t>Onder</w:t>
      </w:r>
      <w:r w:rsidR="00F73336" w:rsidRPr="00BE1407">
        <w:rPr>
          <w:sz w:val="22"/>
        </w:rPr>
        <w:t>tekening</w:t>
      </w:r>
      <w:r w:rsidRPr="00BE1407">
        <w:rPr>
          <w:sz w:val="22"/>
        </w:rPr>
        <w:t>:</w:t>
      </w:r>
      <w:r w:rsidR="00D86E3D" w:rsidRPr="00BE1407">
        <w:rPr>
          <w:sz w:val="22"/>
        </w:rPr>
        <w:t xml:space="preserve"> </w:t>
      </w:r>
      <w:r w:rsidR="00D86E3D" w:rsidRPr="00F963FF">
        <w:rPr>
          <w:sz w:val="22"/>
          <w:highlight w:val="darkGray"/>
        </w:rPr>
        <w:fldChar w:fldCharType="begin">
          <w:ffData>
            <w:name w:val=""/>
            <w:enabled/>
            <w:calcOnExit w:val="0"/>
            <w:textInput/>
          </w:ffData>
        </w:fldChar>
      </w:r>
      <w:r w:rsidR="00D86E3D" w:rsidRPr="00F963FF">
        <w:rPr>
          <w:sz w:val="22"/>
          <w:highlight w:val="darkGray"/>
        </w:rPr>
        <w:instrText xml:space="preserve"> FORMTEXT </w:instrText>
      </w:r>
      <w:r w:rsidR="00D86E3D" w:rsidRPr="00F963FF">
        <w:rPr>
          <w:sz w:val="22"/>
          <w:highlight w:val="darkGray"/>
        </w:rPr>
      </w:r>
      <w:r w:rsidR="00D86E3D" w:rsidRPr="00F963FF">
        <w:rPr>
          <w:sz w:val="22"/>
          <w:highlight w:val="darkGray"/>
        </w:rPr>
        <w:fldChar w:fldCharType="separate"/>
      </w:r>
      <w:r w:rsidR="00D86E3D" w:rsidRPr="00F963FF">
        <w:rPr>
          <w:sz w:val="22"/>
          <w:highlight w:val="darkGray"/>
        </w:rPr>
        <w:t> </w:t>
      </w:r>
      <w:r w:rsidR="00D86E3D" w:rsidRPr="00F963FF">
        <w:rPr>
          <w:sz w:val="22"/>
          <w:highlight w:val="darkGray"/>
        </w:rPr>
        <w:t> </w:t>
      </w:r>
      <w:r w:rsidR="00D86E3D" w:rsidRPr="00F963FF">
        <w:rPr>
          <w:sz w:val="22"/>
          <w:highlight w:val="darkGray"/>
        </w:rPr>
        <w:t> </w:t>
      </w:r>
      <w:r w:rsidR="00D86E3D" w:rsidRPr="00F963FF">
        <w:rPr>
          <w:sz w:val="22"/>
          <w:highlight w:val="darkGray"/>
        </w:rPr>
        <w:t> </w:t>
      </w:r>
      <w:r w:rsidR="00D86E3D" w:rsidRPr="00F963FF">
        <w:rPr>
          <w:sz w:val="22"/>
          <w:highlight w:val="darkGray"/>
        </w:rPr>
        <w:t> </w:t>
      </w:r>
      <w:r w:rsidR="00D86E3D" w:rsidRPr="00F963FF">
        <w:rPr>
          <w:sz w:val="22"/>
          <w:highlight w:val="darkGray"/>
        </w:rPr>
        <w:fldChar w:fldCharType="end"/>
      </w:r>
    </w:p>
    <w:p w14:paraId="59096BE5" w14:textId="77777777" w:rsidR="004E6FFA" w:rsidRDefault="004E6FFA">
      <w:pPr>
        <w:rPr>
          <w:sz w:val="16"/>
        </w:rPr>
      </w:pPr>
      <w:r>
        <w:rPr>
          <w:sz w:val="16"/>
        </w:rPr>
        <w:br w:type="page"/>
      </w:r>
    </w:p>
    <w:p w14:paraId="597D163E" w14:textId="77777777" w:rsidR="004E6FFA" w:rsidRDefault="004E6FFA" w:rsidP="00065FDB">
      <w:pPr>
        <w:pStyle w:val="Kop1"/>
      </w:pPr>
      <w:r w:rsidRPr="00065FDB">
        <w:lastRenderedPageBreak/>
        <w:t>Ge</w:t>
      </w:r>
      <w:r w:rsidRPr="0098184D">
        <w:t>bruiksinstructie</w:t>
      </w:r>
      <w:r>
        <w:t xml:space="preserve"> voor de Medische Verklaring</w:t>
      </w:r>
      <w:r w:rsidR="00040CE1">
        <w:t xml:space="preserve"> Crisismaatregel</w:t>
      </w:r>
    </w:p>
    <w:p w14:paraId="2ECB3180" w14:textId="1C91697D" w:rsidR="005F5E77" w:rsidRDefault="005F5E77" w:rsidP="005F5E77">
      <w:pPr>
        <w:pStyle w:val="Voetnoottekst"/>
        <w:rPr>
          <w:rFonts w:ascii="Arial" w:hAnsi="Arial" w:cs="Arial"/>
        </w:rPr>
      </w:pPr>
      <w:r w:rsidRPr="00DA6AB0">
        <w:rPr>
          <w:rFonts w:ascii="Arial" w:hAnsi="Arial" w:cs="Arial"/>
        </w:rPr>
        <w:t>De medische verklaring</w:t>
      </w:r>
      <w:r w:rsidR="00335277">
        <w:rPr>
          <w:rFonts w:ascii="Arial" w:hAnsi="Arial" w:cs="Arial"/>
        </w:rPr>
        <w:t xml:space="preserve"> </w:t>
      </w:r>
      <w:r w:rsidRPr="00DA6AB0">
        <w:rPr>
          <w:rFonts w:ascii="Arial" w:hAnsi="Arial" w:cs="Arial"/>
        </w:rPr>
        <w:t xml:space="preserve">wordt opgesteld door een onafhankelijk psychiater. Taak van deze onafhankelijk arts is vast te stellen of er sprake is van een </w:t>
      </w:r>
      <w:r w:rsidR="00040CE1">
        <w:rPr>
          <w:rFonts w:ascii="Arial" w:hAnsi="Arial" w:cs="Arial"/>
        </w:rPr>
        <w:t xml:space="preserve">ernstig vermoeden van een </w:t>
      </w:r>
      <w:r w:rsidRPr="00DA6AB0">
        <w:rPr>
          <w:rFonts w:ascii="Arial" w:hAnsi="Arial" w:cs="Arial"/>
        </w:rPr>
        <w:t xml:space="preserve">psychische stoornis en of er als gevolg van die stoornis sprake is van ernstig nadeel voor betrokkene zelf of anderen. </w:t>
      </w:r>
    </w:p>
    <w:p w14:paraId="4436C155" w14:textId="77777777" w:rsidR="005F5E77" w:rsidRDefault="005F5E77" w:rsidP="005F5E77">
      <w:pPr>
        <w:pStyle w:val="Voetnoottekst"/>
        <w:rPr>
          <w:rFonts w:ascii="Arial" w:hAnsi="Arial" w:cs="Arial"/>
        </w:rPr>
      </w:pPr>
    </w:p>
    <w:p w14:paraId="03A3BED0" w14:textId="77777777" w:rsidR="005F5E77" w:rsidRDefault="005F5E77" w:rsidP="005F5E77">
      <w:pPr>
        <w:pStyle w:val="Voetnoottekst"/>
        <w:rPr>
          <w:rFonts w:ascii="Arial" w:hAnsi="Arial" w:cs="Arial"/>
        </w:rPr>
      </w:pPr>
      <w:r w:rsidRPr="00DA6AB0">
        <w:rPr>
          <w:rFonts w:ascii="Arial" w:hAnsi="Arial" w:cs="Arial"/>
        </w:rPr>
        <w:t>Indien er sprake is van meervoudige problematiek (</w:t>
      </w:r>
      <w:r>
        <w:rPr>
          <w:rFonts w:ascii="Arial" w:hAnsi="Arial" w:cs="Arial"/>
        </w:rPr>
        <w:t>bijvoorbeeld</w:t>
      </w:r>
      <w:r w:rsidRPr="00DA6AB0">
        <w:rPr>
          <w:rFonts w:ascii="Arial" w:hAnsi="Arial" w:cs="Arial"/>
        </w:rPr>
        <w:t xml:space="preserve"> eveneens een verstandelijke beperking en/of een ernstige verslaving) kan door de psychiater eveneens het oordeel worden ingewonnen van een arts verstandelijk gehandicapten of een verslavingsarts. </w:t>
      </w:r>
    </w:p>
    <w:p w14:paraId="3BDBD860" w14:textId="77777777" w:rsidR="005F5E77" w:rsidRDefault="005F5E77" w:rsidP="005F5E77">
      <w:pPr>
        <w:pStyle w:val="Voetnoottekst"/>
        <w:rPr>
          <w:rFonts w:ascii="Arial" w:hAnsi="Arial" w:cs="Arial"/>
        </w:rPr>
      </w:pPr>
    </w:p>
    <w:p w14:paraId="758DDC33" w14:textId="77777777" w:rsidR="005F5E77" w:rsidRDefault="005F5E77" w:rsidP="005F5E77">
      <w:pPr>
        <w:pStyle w:val="Voetnoottekst"/>
        <w:rPr>
          <w:rFonts w:ascii="Arial" w:hAnsi="Arial" w:cs="Arial"/>
        </w:rPr>
      </w:pPr>
    </w:p>
    <w:p w14:paraId="5E459287" w14:textId="77777777" w:rsidR="005F5E77" w:rsidRDefault="005F5E77" w:rsidP="005F5E77">
      <w:pPr>
        <w:pStyle w:val="Voetnoottekst"/>
        <w:rPr>
          <w:rFonts w:ascii="Arial" w:hAnsi="Arial" w:cs="Arial"/>
        </w:rPr>
      </w:pPr>
      <w:r>
        <w:rPr>
          <w:rFonts w:ascii="Arial" w:hAnsi="Arial" w:cs="Arial"/>
        </w:rPr>
        <w:t>"</w:t>
      </w:r>
      <w:r w:rsidRPr="00DA6AB0">
        <w:rPr>
          <w:rFonts w:ascii="Arial" w:hAnsi="Arial" w:cs="Arial"/>
        </w:rPr>
        <w:t>Onafhankelijk</w:t>
      </w:r>
      <w:r>
        <w:rPr>
          <w:rFonts w:ascii="Arial" w:hAnsi="Arial" w:cs="Arial"/>
        </w:rPr>
        <w:t>"</w:t>
      </w:r>
      <w:r w:rsidRPr="00DA6AB0">
        <w:rPr>
          <w:rFonts w:ascii="Arial" w:hAnsi="Arial" w:cs="Arial"/>
        </w:rPr>
        <w:t xml:space="preserve"> betekent niet dat de psychiater </w:t>
      </w:r>
      <w:r>
        <w:rPr>
          <w:rFonts w:ascii="Arial" w:hAnsi="Arial" w:cs="Arial"/>
        </w:rPr>
        <w:t xml:space="preserve">die de verklaring opstelt </w:t>
      </w:r>
      <w:r w:rsidRPr="00DA6AB0">
        <w:rPr>
          <w:rFonts w:ascii="Arial" w:hAnsi="Arial" w:cs="Arial"/>
        </w:rPr>
        <w:t>niet in dienst mag zijn bij de zorgaanbieder die de zorg verleent</w:t>
      </w:r>
      <w:r>
        <w:rPr>
          <w:rFonts w:ascii="Arial" w:hAnsi="Arial" w:cs="Arial"/>
        </w:rPr>
        <w:t xml:space="preserve">: </w:t>
      </w:r>
      <w:r w:rsidRPr="00E9400D">
        <w:rPr>
          <w:rFonts w:ascii="Arial" w:hAnsi="Arial" w:cs="Arial"/>
        </w:rPr>
        <w:t>hij staat als psychiater ingeschreven</w:t>
      </w:r>
      <w:r>
        <w:rPr>
          <w:rFonts w:ascii="Arial" w:hAnsi="Arial" w:cs="Arial"/>
        </w:rPr>
        <w:t xml:space="preserve">, </w:t>
      </w:r>
      <w:r w:rsidRPr="00E9400D">
        <w:rPr>
          <w:rFonts w:ascii="Arial" w:hAnsi="Arial" w:cs="Arial"/>
        </w:rPr>
        <w:t>functioneert onafhankelijk ten opzichte van de zorgaanbieder en</w:t>
      </w:r>
      <w:r>
        <w:rPr>
          <w:rFonts w:ascii="Arial" w:hAnsi="Arial" w:cs="Arial"/>
        </w:rPr>
        <w:t xml:space="preserve"> </w:t>
      </w:r>
      <w:r w:rsidRPr="00E9400D">
        <w:rPr>
          <w:rFonts w:ascii="Arial" w:hAnsi="Arial" w:cs="Arial"/>
        </w:rPr>
        <w:t>heeft minimaal één jaar geen zorg verleend aan betrokkene.</w:t>
      </w:r>
    </w:p>
    <w:p w14:paraId="2E132494" w14:textId="77777777" w:rsidR="005F5E77" w:rsidRDefault="005F5E77" w:rsidP="005F5E77">
      <w:pPr>
        <w:pStyle w:val="Voetnoottekst"/>
        <w:rPr>
          <w:rFonts w:ascii="Arial" w:hAnsi="Arial" w:cs="Arial"/>
        </w:rPr>
      </w:pPr>
    </w:p>
    <w:p w14:paraId="2F6F0BF2" w14:textId="156FC0D3" w:rsidR="005F5E77" w:rsidRPr="00DA6AB0" w:rsidRDefault="005F5E77" w:rsidP="005F5E77">
      <w:pPr>
        <w:pStyle w:val="Voetnoottekst"/>
        <w:rPr>
          <w:rFonts w:ascii="Arial" w:hAnsi="Arial" w:cs="Arial"/>
        </w:rPr>
      </w:pPr>
      <w:r>
        <w:rPr>
          <w:rFonts w:ascii="Arial" w:hAnsi="Arial" w:cs="Arial"/>
        </w:rPr>
        <w:t>Met het opstellen van de verklaring</w:t>
      </w:r>
      <w:r w:rsidRPr="00DA6AB0">
        <w:rPr>
          <w:rFonts w:ascii="Arial" w:hAnsi="Arial" w:cs="Arial"/>
        </w:rPr>
        <w:t xml:space="preserve"> wordt zeker gesteld dat wordt voldaan aan artikel 5 van het Europese Verdrag voor de Rechten van de Mens.</w:t>
      </w:r>
    </w:p>
    <w:p w14:paraId="522A1602" w14:textId="77777777" w:rsidR="005F5E77" w:rsidRPr="005F5E77" w:rsidRDefault="005F5E77" w:rsidP="005F5E77">
      <w:pPr>
        <w:rPr>
          <w:lang w:eastAsia="en-US"/>
        </w:rPr>
      </w:pPr>
    </w:p>
    <w:tbl>
      <w:tblPr>
        <w:tblStyle w:val="Tabelraster"/>
        <w:tblW w:w="9355" w:type="dxa"/>
        <w:tblLayout w:type="fixed"/>
        <w:tblLook w:val="04A0" w:firstRow="1" w:lastRow="0" w:firstColumn="1" w:lastColumn="0" w:noHBand="0" w:noVBand="1"/>
      </w:tblPr>
      <w:tblGrid>
        <w:gridCol w:w="1838"/>
        <w:gridCol w:w="1757"/>
        <w:gridCol w:w="5760"/>
      </w:tblGrid>
      <w:tr w:rsidR="004E6FFA" w:rsidRPr="0098184D" w14:paraId="625BB80E" w14:textId="77777777" w:rsidTr="004E6FFA">
        <w:trPr>
          <w:tblHeader/>
        </w:trPr>
        <w:tc>
          <w:tcPr>
            <w:tcW w:w="1838" w:type="dxa"/>
          </w:tcPr>
          <w:p w14:paraId="339B356D" w14:textId="77777777" w:rsidR="004E6FFA" w:rsidRPr="0098184D" w:rsidRDefault="004E6FFA" w:rsidP="005D3959">
            <w:pPr>
              <w:rPr>
                <w:rFonts w:ascii="Arial" w:hAnsi="Arial" w:cs="Arial"/>
                <w:b/>
                <w:sz w:val="20"/>
                <w:szCs w:val="20"/>
              </w:rPr>
            </w:pPr>
            <w:r w:rsidRPr="0098184D">
              <w:rPr>
                <w:rFonts w:ascii="Arial" w:hAnsi="Arial" w:cs="Arial"/>
                <w:b/>
                <w:sz w:val="20"/>
                <w:szCs w:val="20"/>
              </w:rPr>
              <w:t>Sectie</w:t>
            </w:r>
          </w:p>
        </w:tc>
        <w:tc>
          <w:tcPr>
            <w:tcW w:w="1757" w:type="dxa"/>
          </w:tcPr>
          <w:p w14:paraId="645D633F" w14:textId="77777777" w:rsidR="004E6FFA" w:rsidRPr="0098184D" w:rsidRDefault="004E6FFA" w:rsidP="005D3959">
            <w:pPr>
              <w:rPr>
                <w:rFonts w:ascii="Arial" w:hAnsi="Arial" w:cs="Arial"/>
                <w:b/>
                <w:sz w:val="20"/>
                <w:szCs w:val="20"/>
              </w:rPr>
            </w:pPr>
            <w:r w:rsidRPr="0098184D">
              <w:rPr>
                <w:rFonts w:ascii="Arial" w:hAnsi="Arial" w:cs="Arial"/>
                <w:b/>
                <w:sz w:val="20"/>
                <w:szCs w:val="20"/>
              </w:rPr>
              <w:t>Subvraag of onder-werp</w:t>
            </w:r>
          </w:p>
        </w:tc>
        <w:tc>
          <w:tcPr>
            <w:tcW w:w="5760" w:type="dxa"/>
          </w:tcPr>
          <w:p w14:paraId="6DB5611E" w14:textId="77777777" w:rsidR="004E6FFA" w:rsidRPr="0098184D" w:rsidRDefault="004E6FFA" w:rsidP="005D3959">
            <w:pPr>
              <w:rPr>
                <w:rFonts w:ascii="Arial" w:hAnsi="Arial" w:cs="Arial"/>
                <w:b/>
                <w:sz w:val="20"/>
                <w:szCs w:val="20"/>
              </w:rPr>
            </w:pPr>
            <w:r w:rsidRPr="0098184D">
              <w:rPr>
                <w:rFonts w:ascii="Arial" w:hAnsi="Arial" w:cs="Arial"/>
                <w:b/>
                <w:sz w:val="20"/>
                <w:szCs w:val="20"/>
              </w:rPr>
              <w:t>Hoe in te vullen</w:t>
            </w:r>
          </w:p>
        </w:tc>
      </w:tr>
      <w:tr w:rsidR="00137E06" w:rsidRPr="0098184D" w14:paraId="73863833" w14:textId="77777777" w:rsidTr="00A92F44">
        <w:trPr>
          <w:tblHeader/>
        </w:trPr>
        <w:tc>
          <w:tcPr>
            <w:tcW w:w="1838" w:type="dxa"/>
          </w:tcPr>
          <w:p w14:paraId="73B0CA2C" w14:textId="77777777" w:rsidR="00137E06" w:rsidRPr="0098184D" w:rsidRDefault="00137E06" w:rsidP="00A92F44">
            <w:pPr>
              <w:rPr>
                <w:rFonts w:ascii="Arial" w:hAnsi="Arial" w:cs="Arial"/>
                <w:sz w:val="20"/>
                <w:szCs w:val="20"/>
              </w:rPr>
            </w:pPr>
            <w:r>
              <w:rPr>
                <w:rFonts w:ascii="Arial" w:hAnsi="Arial" w:cs="Arial"/>
                <w:sz w:val="20"/>
                <w:szCs w:val="20"/>
              </w:rPr>
              <w:t>Algemeen</w:t>
            </w:r>
          </w:p>
        </w:tc>
        <w:tc>
          <w:tcPr>
            <w:tcW w:w="1757" w:type="dxa"/>
          </w:tcPr>
          <w:p w14:paraId="6048F910" w14:textId="77777777" w:rsidR="00137E06" w:rsidRPr="0098184D" w:rsidRDefault="00137E06" w:rsidP="00A92F44">
            <w:pPr>
              <w:rPr>
                <w:rFonts w:ascii="Arial" w:hAnsi="Arial" w:cs="Arial"/>
                <w:sz w:val="20"/>
                <w:szCs w:val="20"/>
              </w:rPr>
            </w:pPr>
          </w:p>
        </w:tc>
        <w:tc>
          <w:tcPr>
            <w:tcW w:w="5760" w:type="dxa"/>
          </w:tcPr>
          <w:p w14:paraId="6A87B70C" w14:textId="77777777" w:rsidR="00137E06" w:rsidRPr="0098184D" w:rsidRDefault="00137E06" w:rsidP="00A92F44">
            <w:pPr>
              <w:pStyle w:val="Voetnoottekst"/>
              <w:rPr>
                <w:rFonts w:ascii="Arial" w:hAnsi="Arial" w:cs="Arial"/>
              </w:rPr>
            </w:pPr>
            <w:r>
              <w:rPr>
                <w:rFonts w:ascii="Arial" w:hAnsi="Arial" w:cs="Arial"/>
              </w:rPr>
              <w:t>Neem, om privacyredenen, in de medische verklaring alleen die gegevens op die relevant zijn voor de actuele casus of situatie van betrokkene waarvoor de verklaring wordt ingevuld.</w:t>
            </w:r>
          </w:p>
        </w:tc>
      </w:tr>
      <w:tr w:rsidR="004E6FFA" w:rsidRPr="0098184D" w14:paraId="513C7E60" w14:textId="77777777" w:rsidTr="004E6FFA">
        <w:trPr>
          <w:tblHeader/>
        </w:trPr>
        <w:tc>
          <w:tcPr>
            <w:tcW w:w="1838" w:type="dxa"/>
          </w:tcPr>
          <w:p w14:paraId="7F26EB7E" w14:textId="77777777" w:rsidR="004E6FFA" w:rsidRPr="0098184D" w:rsidRDefault="004E6FFA" w:rsidP="005D3959">
            <w:pPr>
              <w:rPr>
                <w:rFonts w:ascii="Arial" w:hAnsi="Arial" w:cs="Arial"/>
                <w:sz w:val="20"/>
                <w:szCs w:val="20"/>
              </w:rPr>
            </w:pPr>
            <w:r w:rsidRPr="0098184D">
              <w:rPr>
                <w:rFonts w:ascii="Arial" w:hAnsi="Arial" w:cs="Arial"/>
                <w:sz w:val="20"/>
                <w:szCs w:val="20"/>
              </w:rPr>
              <w:t>2. Psychiater die de verklaring afgeeft en die het psychiatrisch onderzoek verricht</w:t>
            </w:r>
          </w:p>
        </w:tc>
        <w:tc>
          <w:tcPr>
            <w:tcW w:w="1757" w:type="dxa"/>
          </w:tcPr>
          <w:p w14:paraId="1325416E" w14:textId="77777777" w:rsidR="004E6FFA" w:rsidRPr="0098184D" w:rsidRDefault="004E6FFA" w:rsidP="005D3959">
            <w:pPr>
              <w:rPr>
                <w:rFonts w:ascii="Arial" w:hAnsi="Arial" w:cs="Arial"/>
                <w:sz w:val="20"/>
                <w:szCs w:val="20"/>
              </w:rPr>
            </w:pPr>
          </w:p>
        </w:tc>
        <w:tc>
          <w:tcPr>
            <w:tcW w:w="5760" w:type="dxa"/>
          </w:tcPr>
          <w:p w14:paraId="174BC7CB" w14:textId="77777777" w:rsidR="004E6FFA" w:rsidRPr="0098184D" w:rsidRDefault="004E6FFA" w:rsidP="0098184D">
            <w:pPr>
              <w:pStyle w:val="Voetnoottekst"/>
              <w:rPr>
                <w:rFonts w:ascii="Arial" w:hAnsi="Arial" w:cs="Arial"/>
              </w:rPr>
            </w:pPr>
            <w:r w:rsidRPr="0098184D">
              <w:rPr>
                <w:rFonts w:ascii="Arial" w:hAnsi="Arial" w:cs="Arial"/>
              </w:rPr>
              <w:t>Het onderzoek en de ondertekening dienen te geschieden door een psychiater die onafhankelijk is ten aanzien van de behandeling die betrokkene krijgt. Indien de specialist die het onderzoek verricht betrokkene in het verleden heeft behandeld, dient het laatste behandelcontact met betrokkene tenminste één jaar geleden te zijn geweest, waarbij duur en intensiteit van de behandelrelatie in de afweging betrokken dienen te worden.</w:t>
            </w:r>
          </w:p>
        </w:tc>
      </w:tr>
      <w:tr w:rsidR="004E6FFA" w:rsidRPr="0098184D" w14:paraId="74064491" w14:textId="77777777" w:rsidTr="004E6FFA">
        <w:trPr>
          <w:tblHeader/>
        </w:trPr>
        <w:tc>
          <w:tcPr>
            <w:tcW w:w="1838" w:type="dxa"/>
          </w:tcPr>
          <w:p w14:paraId="18C91B98" w14:textId="77777777" w:rsidR="004E6FFA" w:rsidRPr="0098184D" w:rsidRDefault="004E6FFA" w:rsidP="005D3959">
            <w:pPr>
              <w:rPr>
                <w:rFonts w:ascii="Arial" w:hAnsi="Arial" w:cs="Arial"/>
                <w:sz w:val="20"/>
                <w:szCs w:val="20"/>
              </w:rPr>
            </w:pPr>
          </w:p>
        </w:tc>
        <w:tc>
          <w:tcPr>
            <w:tcW w:w="1757" w:type="dxa"/>
          </w:tcPr>
          <w:p w14:paraId="76344D37" w14:textId="77777777" w:rsidR="004E6FFA" w:rsidRPr="0098184D" w:rsidRDefault="004E6FFA" w:rsidP="005D3959">
            <w:pPr>
              <w:rPr>
                <w:rFonts w:ascii="Arial" w:hAnsi="Arial" w:cs="Arial"/>
                <w:sz w:val="20"/>
                <w:szCs w:val="20"/>
              </w:rPr>
            </w:pPr>
            <w:r>
              <w:rPr>
                <w:rFonts w:ascii="Arial" w:hAnsi="Arial" w:cs="Arial"/>
                <w:sz w:val="20"/>
                <w:szCs w:val="20"/>
              </w:rPr>
              <w:t>Werkadres</w:t>
            </w:r>
            <w:r w:rsidRPr="0098184D">
              <w:rPr>
                <w:rFonts w:ascii="Arial" w:hAnsi="Arial" w:cs="Arial"/>
                <w:sz w:val="20"/>
                <w:szCs w:val="20"/>
              </w:rPr>
              <w:t xml:space="preserve"> van de psychiater</w:t>
            </w:r>
          </w:p>
        </w:tc>
        <w:tc>
          <w:tcPr>
            <w:tcW w:w="5760" w:type="dxa"/>
          </w:tcPr>
          <w:p w14:paraId="4F831D42" w14:textId="77777777" w:rsidR="004E6FFA" w:rsidRPr="0098184D" w:rsidRDefault="004E6FFA" w:rsidP="00065FDB">
            <w:pPr>
              <w:pStyle w:val="Voetnoottekst"/>
              <w:rPr>
                <w:rFonts w:ascii="Arial" w:hAnsi="Arial" w:cs="Arial"/>
              </w:rPr>
            </w:pPr>
            <w:r w:rsidRPr="0098184D">
              <w:rPr>
                <w:rFonts w:ascii="Arial" w:hAnsi="Arial" w:cs="Arial"/>
              </w:rPr>
              <w:t>Algemene adresgegevens en telefoonnummer van de instelling waar de psychiater werkzaam is.</w:t>
            </w:r>
          </w:p>
        </w:tc>
      </w:tr>
      <w:tr w:rsidR="0040150E" w:rsidRPr="0098184D" w14:paraId="417AFB04" w14:textId="77777777" w:rsidTr="004E6FFA">
        <w:trPr>
          <w:tblHeader/>
        </w:trPr>
        <w:tc>
          <w:tcPr>
            <w:tcW w:w="1838" w:type="dxa"/>
          </w:tcPr>
          <w:p w14:paraId="0FD9AC39" w14:textId="09096C6C" w:rsidR="0040150E" w:rsidRDefault="00275D80" w:rsidP="0040150E">
            <w:pPr>
              <w:rPr>
                <w:rFonts w:ascii="Arial" w:hAnsi="Arial" w:cs="Arial"/>
                <w:sz w:val="20"/>
                <w:szCs w:val="20"/>
              </w:rPr>
            </w:pPr>
            <w:r>
              <w:rPr>
                <w:rFonts w:ascii="Arial" w:hAnsi="Arial" w:cs="Arial"/>
                <w:sz w:val="20"/>
                <w:szCs w:val="20"/>
              </w:rPr>
              <w:t>4</w:t>
            </w:r>
            <w:r w:rsidR="008F5590">
              <w:rPr>
                <w:rFonts w:ascii="Arial" w:hAnsi="Arial" w:cs="Arial"/>
                <w:sz w:val="20"/>
                <w:szCs w:val="20"/>
              </w:rPr>
              <w:t xml:space="preserve">. </w:t>
            </w:r>
            <w:r w:rsidR="008F5590" w:rsidRPr="008F5590">
              <w:rPr>
                <w:rFonts w:ascii="Arial" w:hAnsi="Arial" w:cs="Arial"/>
                <w:sz w:val="20"/>
                <w:szCs w:val="20"/>
              </w:rPr>
              <w:t>Onmiddellijk dreigend ernstig nadeel</w:t>
            </w:r>
          </w:p>
        </w:tc>
        <w:tc>
          <w:tcPr>
            <w:tcW w:w="1757" w:type="dxa"/>
          </w:tcPr>
          <w:p w14:paraId="2CB0C7AC" w14:textId="77777777" w:rsidR="0040150E" w:rsidRDefault="0040150E" w:rsidP="0040150E">
            <w:pPr>
              <w:rPr>
                <w:rFonts w:ascii="Arial" w:hAnsi="Arial" w:cs="Arial"/>
                <w:sz w:val="20"/>
                <w:szCs w:val="20"/>
              </w:rPr>
            </w:pPr>
            <w:r>
              <w:rPr>
                <w:rFonts w:ascii="Arial" w:hAnsi="Arial" w:cs="Arial"/>
                <w:sz w:val="20"/>
                <w:szCs w:val="20"/>
              </w:rPr>
              <w:t>Door anderen waargenomen feiten en symptomen</w:t>
            </w:r>
          </w:p>
        </w:tc>
        <w:tc>
          <w:tcPr>
            <w:tcW w:w="5760" w:type="dxa"/>
          </w:tcPr>
          <w:p w14:paraId="14E8D778" w14:textId="77777777" w:rsidR="0040150E" w:rsidRDefault="0040150E" w:rsidP="0040150E">
            <w:pPr>
              <w:pStyle w:val="Voetnoottekst"/>
              <w:rPr>
                <w:rFonts w:ascii="Arial" w:hAnsi="Arial" w:cs="Arial"/>
              </w:rPr>
            </w:pPr>
            <w:r>
              <w:rPr>
                <w:rFonts w:ascii="Arial" w:hAnsi="Arial" w:cs="Arial"/>
              </w:rPr>
              <w:t>Raadpleeg hierbij familie en naasten, indien relevant.</w:t>
            </w:r>
          </w:p>
          <w:p w14:paraId="439EE318" w14:textId="77777777" w:rsidR="007A4995" w:rsidRDefault="007A4995" w:rsidP="0040150E">
            <w:pPr>
              <w:pStyle w:val="Voetnoottekst"/>
              <w:rPr>
                <w:rFonts w:ascii="Arial" w:hAnsi="Arial" w:cs="Arial"/>
              </w:rPr>
            </w:pPr>
            <w:r>
              <w:rPr>
                <w:rFonts w:ascii="Arial" w:hAnsi="Arial" w:cs="Arial"/>
              </w:rPr>
              <w:t>Vermeld hierbij, waar van toepassing, de relevante onderdelen uit de ontvangen politie-, jusitiële en strafvorderlijke gegevens.</w:t>
            </w:r>
          </w:p>
        </w:tc>
      </w:tr>
      <w:tr w:rsidR="0040150E" w:rsidRPr="0098184D" w14:paraId="73698A6B" w14:textId="77777777" w:rsidTr="004E6FFA">
        <w:trPr>
          <w:tblHeader/>
        </w:trPr>
        <w:tc>
          <w:tcPr>
            <w:tcW w:w="1838" w:type="dxa"/>
          </w:tcPr>
          <w:p w14:paraId="25FCA67D" w14:textId="61F1BFA8" w:rsidR="0040150E" w:rsidRPr="00065FDB" w:rsidRDefault="00275D80" w:rsidP="0040150E">
            <w:pPr>
              <w:rPr>
                <w:rFonts w:ascii="Arial" w:hAnsi="Arial" w:cs="Arial"/>
                <w:sz w:val="20"/>
                <w:szCs w:val="20"/>
              </w:rPr>
            </w:pPr>
            <w:r>
              <w:rPr>
                <w:rFonts w:ascii="Arial" w:hAnsi="Arial" w:cs="Arial"/>
                <w:sz w:val="20"/>
                <w:szCs w:val="20"/>
              </w:rPr>
              <w:t>6</w:t>
            </w:r>
            <w:r w:rsidR="0040150E">
              <w:rPr>
                <w:rFonts w:ascii="Arial" w:hAnsi="Arial" w:cs="Arial"/>
                <w:sz w:val="20"/>
                <w:szCs w:val="20"/>
              </w:rPr>
              <w:t>. Verzet tegen (verplichte) zorgverlen</w:t>
            </w:r>
            <w:r>
              <w:rPr>
                <w:rFonts w:ascii="Arial" w:hAnsi="Arial" w:cs="Arial"/>
                <w:sz w:val="20"/>
                <w:szCs w:val="20"/>
              </w:rPr>
              <w:t>ing</w:t>
            </w:r>
          </w:p>
        </w:tc>
        <w:tc>
          <w:tcPr>
            <w:tcW w:w="1757" w:type="dxa"/>
          </w:tcPr>
          <w:p w14:paraId="688BE1AC" w14:textId="77777777" w:rsidR="0040150E" w:rsidRDefault="0040150E" w:rsidP="0040150E">
            <w:pPr>
              <w:rPr>
                <w:rFonts w:ascii="Arial" w:hAnsi="Arial" w:cs="Arial"/>
                <w:sz w:val="20"/>
                <w:szCs w:val="20"/>
              </w:rPr>
            </w:pPr>
            <w:r>
              <w:rPr>
                <w:rFonts w:ascii="Arial" w:hAnsi="Arial" w:cs="Arial"/>
                <w:sz w:val="20"/>
                <w:szCs w:val="20"/>
              </w:rPr>
              <w:t>Vertegenwoor-diger</w:t>
            </w:r>
          </w:p>
        </w:tc>
        <w:tc>
          <w:tcPr>
            <w:tcW w:w="5760" w:type="dxa"/>
          </w:tcPr>
          <w:p w14:paraId="595D82A3" w14:textId="77777777" w:rsidR="0040150E" w:rsidRPr="00065FDB" w:rsidRDefault="0040150E" w:rsidP="0040150E">
            <w:pPr>
              <w:pStyle w:val="Voetnoottekst"/>
              <w:rPr>
                <w:rFonts w:ascii="Arial" w:hAnsi="Arial" w:cs="Arial"/>
              </w:rPr>
            </w:pPr>
            <w:r>
              <w:rPr>
                <w:rFonts w:ascii="Arial" w:hAnsi="Arial" w:cs="Arial"/>
              </w:rPr>
              <w:t>"</w:t>
            </w:r>
            <w:r w:rsidRPr="0087015E">
              <w:rPr>
                <w:rFonts w:ascii="Arial" w:hAnsi="Arial" w:cs="Arial"/>
              </w:rPr>
              <w:t>Vertegenwoordiger</w:t>
            </w:r>
            <w:r>
              <w:rPr>
                <w:rFonts w:ascii="Arial" w:hAnsi="Arial" w:cs="Arial"/>
              </w:rPr>
              <w:t>"</w:t>
            </w:r>
            <w:r w:rsidRPr="0087015E">
              <w:rPr>
                <w:rFonts w:ascii="Arial" w:hAnsi="Arial" w:cs="Arial"/>
              </w:rPr>
              <w:t xml:space="preserve"> is hier bedoeld zoals in art. 1:3 Wvggz: ouder(s) of voogd(en), door betrokkene gemachtigde, partner, kind, broer of zus, grootouder of kleinkind of mentor.</w:t>
            </w:r>
          </w:p>
        </w:tc>
      </w:tr>
      <w:tr w:rsidR="00275D80" w:rsidRPr="0098184D" w14:paraId="19A73578" w14:textId="77777777" w:rsidTr="004E6FFA">
        <w:trPr>
          <w:tblHeader/>
        </w:trPr>
        <w:tc>
          <w:tcPr>
            <w:tcW w:w="1838" w:type="dxa"/>
          </w:tcPr>
          <w:p w14:paraId="378C358B" w14:textId="38D49B96" w:rsidR="00275D80" w:rsidRDefault="00275D80" w:rsidP="0040150E">
            <w:pPr>
              <w:rPr>
                <w:rFonts w:ascii="Arial" w:hAnsi="Arial" w:cs="Arial"/>
                <w:sz w:val="20"/>
                <w:szCs w:val="20"/>
              </w:rPr>
            </w:pPr>
            <w:r>
              <w:rPr>
                <w:rFonts w:ascii="Arial" w:hAnsi="Arial" w:cs="Arial"/>
                <w:sz w:val="20"/>
                <w:szCs w:val="20"/>
              </w:rPr>
              <w:t>7. Overige mededelingen</w:t>
            </w:r>
          </w:p>
        </w:tc>
        <w:tc>
          <w:tcPr>
            <w:tcW w:w="1757" w:type="dxa"/>
          </w:tcPr>
          <w:p w14:paraId="18EEDABC" w14:textId="3A935541" w:rsidR="00275D80" w:rsidRDefault="00275D80" w:rsidP="0040150E">
            <w:pPr>
              <w:rPr>
                <w:rFonts w:ascii="Arial" w:hAnsi="Arial" w:cs="Arial"/>
                <w:sz w:val="20"/>
                <w:szCs w:val="20"/>
              </w:rPr>
            </w:pPr>
            <w:r>
              <w:rPr>
                <w:rFonts w:ascii="Arial" w:hAnsi="Arial" w:cs="Arial"/>
                <w:sz w:val="20"/>
                <w:szCs w:val="20"/>
              </w:rPr>
              <w:t>Tijdelijke verplichte zorg</w:t>
            </w:r>
          </w:p>
        </w:tc>
        <w:tc>
          <w:tcPr>
            <w:tcW w:w="5760" w:type="dxa"/>
          </w:tcPr>
          <w:p w14:paraId="6622AB63" w14:textId="77777777" w:rsidR="00275D80" w:rsidRPr="00ED1BD0" w:rsidRDefault="00275D80" w:rsidP="00275D80">
            <w:pPr>
              <w:rPr>
                <w:rFonts w:ascii="Arial" w:eastAsiaTheme="majorEastAsia" w:hAnsi="Arial" w:cs="Arial"/>
                <w:sz w:val="20"/>
                <w:szCs w:val="20"/>
                <w:lang w:eastAsia="en-US"/>
              </w:rPr>
            </w:pPr>
            <w:r w:rsidRPr="00ED1BD0">
              <w:rPr>
                <w:rFonts w:ascii="Arial" w:eastAsiaTheme="majorEastAsia" w:hAnsi="Arial" w:cs="Arial"/>
                <w:sz w:val="20"/>
                <w:szCs w:val="20"/>
                <w:lang w:eastAsia="en-US"/>
              </w:rPr>
              <w:t xml:space="preserve">Denk hierbij ook aan het door de GGZ genomen besluit om patiënt verplicht naar een andere locatie te vervoeren. Bijv. het bellen van de ambulance om patient van huis naar een beoordelingslocatie of voor opname naar een kliniek te brengen. </w:t>
            </w:r>
          </w:p>
          <w:p w14:paraId="1E4A0B7B" w14:textId="77777777" w:rsidR="00275D80" w:rsidRDefault="00275D80" w:rsidP="0040150E">
            <w:pPr>
              <w:pStyle w:val="Voetnoottekst"/>
              <w:rPr>
                <w:rFonts w:ascii="Arial" w:hAnsi="Arial" w:cs="Arial"/>
              </w:rPr>
            </w:pPr>
          </w:p>
        </w:tc>
      </w:tr>
    </w:tbl>
    <w:p w14:paraId="32F01798" w14:textId="526B4796" w:rsidR="004E6FFA" w:rsidRPr="0098184D" w:rsidRDefault="004E6FFA" w:rsidP="0098184D">
      <w:pPr>
        <w:rPr>
          <w:rFonts w:eastAsiaTheme="majorEastAsia"/>
          <w:lang w:eastAsia="en-US"/>
        </w:rPr>
      </w:pPr>
    </w:p>
    <w:sectPr w:rsidR="004E6FFA" w:rsidRPr="0098184D" w:rsidSect="00ED1BD0">
      <w:headerReference w:type="even" r:id="rId11"/>
      <w:headerReference w:type="default" r:id="rId12"/>
      <w:footerReference w:type="even" r:id="rId13"/>
      <w:footerReference w:type="default" r:id="rId14"/>
      <w:headerReference w:type="first" r:id="rId15"/>
      <w:footerReference w:type="first" r:id="rId16"/>
      <w:pgSz w:w="11900" w:h="1682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D4054" w14:textId="77777777" w:rsidR="003F1C85" w:rsidRDefault="003F1C85">
      <w:r>
        <w:separator/>
      </w:r>
    </w:p>
  </w:endnote>
  <w:endnote w:type="continuationSeparator" w:id="0">
    <w:p w14:paraId="3BAF034F" w14:textId="77777777" w:rsidR="003F1C85" w:rsidRDefault="003F1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B4A33" w14:textId="77777777" w:rsidR="003F1C85" w:rsidRDefault="003F1C85" w:rsidP="00C0484E">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B0A6AEE" w14:textId="77777777" w:rsidR="003F1C85" w:rsidRDefault="003F1C85" w:rsidP="0098184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inanummer"/>
      </w:rPr>
      <w:id w:val="1055120516"/>
      <w:docPartObj>
        <w:docPartGallery w:val="Page Numbers (Bottom of Page)"/>
        <w:docPartUnique/>
      </w:docPartObj>
    </w:sdtPr>
    <w:sdtEndPr>
      <w:rPr>
        <w:rStyle w:val="Paginanummer"/>
      </w:rPr>
    </w:sdtEndPr>
    <w:sdtContent>
      <w:p w14:paraId="1309EF57" w14:textId="1C404260" w:rsidR="003F1C85" w:rsidRDefault="003F1C85" w:rsidP="001D1C4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2C7CB8">
          <w:rPr>
            <w:rStyle w:val="Paginanummer"/>
          </w:rPr>
          <w:t>1</w:t>
        </w:r>
        <w:r>
          <w:rPr>
            <w:rStyle w:val="Paginanummer"/>
          </w:rPr>
          <w:fldChar w:fldCharType="end"/>
        </w:r>
      </w:p>
    </w:sdtContent>
  </w:sdt>
  <w:p w14:paraId="7F2F99E5" w14:textId="4BFFE84C" w:rsidR="003F1C85" w:rsidRPr="00B80B48" w:rsidRDefault="003F1C85" w:rsidP="00B80B48">
    <w:pPr>
      <w:pStyle w:val="Voettekst"/>
      <w:ind w:right="360"/>
      <w:jc w:val="right"/>
      <w:rPr>
        <w:sz w:val="16"/>
        <w:szCs w:val="16"/>
      </w:rPr>
    </w:pPr>
    <w:r w:rsidRPr="00B80B48">
      <w:rPr>
        <w:sz w:val="16"/>
        <w:szCs w:val="16"/>
      </w:rPr>
      <w:t>7 1 lid 3 medische verklaring CM v21.docx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48108" w14:textId="77777777" w:rsidR="003E61DB" w:rsidRDefault="003E61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EC78D" w14:textId="77777777" w:rsidR="003F1C85" w:rsidRDefault="003F1C85">
      <w:r>
        <w:separator/>
      </w:r>
    </w:p>
  </w:footnote>
  <w:footnote w:type="continuationSeparator" w:id="0">
    <w:p w14:paraId="79578B8F" w14:textId="77777777" w:rsidR="003F1C85" w:rsidRDefault="003F1C85">
      <w:r>
        <w:continuationSeparator/>
      </w:r>
    </w:p>
  </w:footnote>
  <w:footnote w:id="1">
    <w:p w14:paraId="5D1A5164" w14:textId="77777777" w:rsidR="003F1C85" w:rsidRPr="006D6CD9" w:rsidRDefault="003F1C85" w:rsidP="00B212F6">
      <w:pPr>
        <w:pStyle w:val="Voetnoottekst"/>
      </w:pPr>
      <w:r>
        <w:rPr>
          <w:rStyle w:val="Voetnootmarkering"/>
        </w:rPr>
        <w:footnoteRef/>
      </w:r>
      <w:r>
        <w:t xml:space="preserve"> Vertegenwoordiger is hier </w:t>
      </w:r>
      <w:r w:rsidRPr="006D6CD9">
        <w:t xml:space="preserve">bedoeld </w:t>
      </w:r>
      <w:r>
        <w:t xml:space="preserve">zoals </w:t>
      </w:r>
      <w:r w:rsidRPr="006D6CD9">
        <w:t xml:space="preserve">in art. </w:t>
      </w:r>
      <w:r>
        <w:t>1:3 Wvggz: ouder(s) of voogd(en), door betrokkene gemachtigde, partner, kind, broer of zus, grootouder of kleinkind of mentor.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D9C76" w14:textId="77777777" w:rsidR="003E61DB" w:rsidRDefault="003E61D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DE1B" w14:textId="6FEC980F" w:rsidR="00ED1BD0" w:rsidRDefault="00ED1BD0" w:rsidP="002C7CB8">
    <w:pPr>
      <w:pStyle w:val="Koptekst"/>
      <w:pBdr>
        <w:bottom w:val="single" w:sz="4" w:space="1" w:color="auto"/>
      </w:pBdr>
    </w:pPr>
    <w:r w:rsidRPr="0006272A">
      <w:rPr>
        <w:rFonts w:ascii="Calibri" w:hAnsi="Calibri" w:cs="Calibri"/>
        <w:i/>
        <w:sz w:val="14"/>
        <w:szCs w:val="14"/>
      </w:rPr>
      <w:t xml:space="preserve">Dit product is geen voorschrift en geeft invulling aan de operationele afspraken tussen ketenpartners voor gebruik onder de Wvggz. Deze versie </w:t>
    </w:r>
    <w:r w:rsidR="00854C3B">
      <w:rPr>
        <w:rFonts w:ascii="Calibri" w:hAnsi="Calibri" w:cs="Calibri"/>
        <w:i/>
        <w:sz w:val="14"/>
        <w:szCs w:val="14"/>
      </w:rPr>
      <w:t>i</w:t>
    </w:r>
    <w:r>
      <w:rPr>
        <w:rFonts w:ascii="Calibri" w:hAnsi="Calibri" w:cs="Calibri"/>
        <w:i/>
        <w:sz w:val="14"/>
        <w:szCs w:val="14"/>
      </w:rPr>
      <w:t xml:space="preserve">s </w:t>
    </w:r>
    <w:r w:rsidRPr="0006272A">
      <w:rPr>
        <w:rFonts w:ascii="Calibri" w:hAnsi="Calibri" w:cs="Calibri"/>
        <w:i/>
        <w:sz w:val="14"/>
        <w:szCs w:val="14"/>
      </w:rPr>
      <w:t>gebaseerd op de informatieproducten die zijn vastgesteld als uitgangspunt voor informatie-uitwisseling tussen ketenpartners.</w:t>
    </w:r>
    <w:r w:rsidR="00440C26">
      <w:rPr>
        <w:rFonts w:ascii="Calibri" w:hAnsi="Calibri" w:cs="Calibri"/>
        <w:i/>
        <w:sz w:val="14"/>
        <w:szCs w:val="14"/>
      </w:rPr>
      <w:t xml:space="preserve"> </w:t>
    </w:r>
    <w:r w:rsidRPr="0006272A">
      <w:rPr>
        <w:rFonts w:ascii="Calibri" w:hAnsi="Calibri" w:cs="Calibri"/>
        <w:i/>
        <w:sz w:val="14"/>
        <w:szCs w:val="14"/>
      </w:rPr>
      <w:t xml:space="preserve">Hieraan kunnen geen rechten worden ontleend. Vragen over dit document kunnen worden gemaild naar </w:t>
    </w:r>
    <w:hyperlink r:id="rId1" w:history="1">
      <w:r w:rsidRPr="00BA35BB">
        <w:rPr>
          <w:rStyle w:val="Hyperlink"/>
          <w:rFonts w:ascii="Calibri" w:hAnsi="Calibri" w:cs="Calibri"/>
          <w:i/>
          <w:sz w:val="14"/>
          <w:szCs w:val="14"/>
        </w:rPr>
        <w:t>ketenbureauwvggz@minvws.nl</w:t>
      </w:r>
    </w:hyperlink>
    <w:r w:rsidRPr="0006272A">
      <w:rPr>
        <w:rFonts w:ascii="Calibri" w:hAnsi="Calibri" w:cs="Calibri"/>
        <w:i/>
        <w:sz w:val="14"/>
        <w:szCs w:val="14"/>
      </w:rPr>
      <w:t>.</w:t>
    </w:r>
    <w:r>
      <w:rPr>
        <w:rFonts w:ascii="Calibri" w:hAnsi="Calibri" w:cs="Calibri"/>
        <w:i/>
        <w:sz w:val="14"/>
        <w:szCs w:val="14"/>
      </w:rPr>
      <w:t xml:space="preserve"> </w:t>
    </w:r>
    <w:bookmarkStart w:id="2" w:name="_GoBack"/>
    <w:bookmarkEnd w:id="2"/>
  </w:p>
  <w:p w14:paraId="665190F0" w14:textId="5F65006C" w:rsidR="003F1C85" w:rsidRPr="003E61DB" w:rsidRDefault="003F1C85" w:rsidP="00345388">
    <w:pPr>
      <w:pStyle w:val="Koptekst"/>
      <w:rPr>
        <w:b/>
        <w:bCs/>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14775" w14:textId="77777777" w:rsidR="003E61DB" w:rsidRDefault="003E61D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3ADD"/>
    <w:multiLevelType w:val="hybridMultilevel"/>
    <w:tmpl w:val="DB1433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4F0CBF"/>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32019"/>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395CBA"/>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696504"/>
    <w:multiLevelType w:val="hybridMultilevel"/>
    <w:tmpl w:val="7E0AD72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9003AC5"/>
    <w:multiLevelType w:val="hybridMultilevel"/>
    <w:tmpl w:val="63F897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83681F"/>
    <w:multiLevelType w:val="hybridMultilevel"/>
    <w:tmpl w:val="E45EAE9C"/>
    <w:lvl w:ilvl="0" w:tplc="3432E30C">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0A2060"/>
    <w:multiLevelType w:val="hybridMultilevel"/>
    <w:tmpl w:val="31C0DCAC"/>
    <w:lvl w:ilvl="0" w:tplc="2C2AC97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066822"/>
    <w:multiLevelType w:val="hybridMultilevel"/>
    <w:tmpl w:val="C2DAB8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AF6399"/>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3A25D2"/>
    <w:multiLevelType w:val="hybridMultilevel"/>
    <w:tmpl w:val="B2D894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D082D"/>
    <w:multiLevelType w:val="hybridMultilevel"/>
    <w:tmpl w:val="9A5AE828"/>
    <w:lvl w:ilvl="0" w:tplc="1D64F2D6">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4876377"/>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C608C4"/>
    <w:multiLevelType w:val="hybridMultilevel"/>
    <w:tmpl w:val="96C6CE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80BF8"/>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136C85"/>
    <w:multiLevelType w:val="hybridMultilevel"/>
    <w:tmpl w:val="1B1684A0"/>
    <w:lvl w:ilvl="0" w:tplc="78CA46EA">
      <w:start w:val="1"/>
      <w:numFmt w:val="decimal"/>
      <w:lvlText w:val="%1"/>
      <w:lvlJc w:val="left"/>
      <w:pPr>
        <w:ind w:left="720" w:hanging="360"/>
      </w:pPr>
      <w:rPr>
        <w:rFonts w:ascii="Calibri" w:eastAsia="Calibri" w:hAnsi="Calibri" w:cs="Calibr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C360A5B"/>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0465D"/>
    <w:multiLevelType w:val="hybridMultilevel"/>
    <w:tmpl w:val="60BECB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84A11"/>
    <w:multiLevelType w:val="hybridMultilevel"/>
    <w:tmpl w:val="D946067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C22A0F"/>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F25600"/>
    <w:multiLevelType w:val="hybridMultilevel"/>
    <w:tmpl w:val="AF98EAB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83A6FEF"/>
    <w:multiLevelType w:val="hybridMultilevel"/>
    <w:tmpl w:val="D4FC86EE"/>
    <w:lvl w:ilvl="0" w:tplc="CA34E94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594D335D"/>
    <w:multiLevelType w:val="hybridMultilevel"/>
    <w:tmpl w:val="B2D894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D274FF"/>
    <w:multiLevelType w:val="hybridMultilevel"/>
    <w:tmpl w:val="2112225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2B53E2"/>
    <w:multiLevelType w:val="hybridMultilevel"/>
    <w:tmpl w:val="0EA09028"/>
    <w:lvl w:ilvl="0" w:tplc="B8901D0E">
      <w:start w:val="2"/>
      <w:numFmt w:val="bullet"/>
      <w:lvlText w:val=""/>
      <w:lvlJc w:val="left"/>
      <w:pPr>
        <w:tabs>
          <w:tab w:val="num" w:pos="720"/>
        </w:tabs>
        <w:ind w:left="720" w:hanging="360"/>
      </w:pPr>
      <w:rPr>
        <w:rFonts w:ascii="Symbol" w:eastAsia="Times New Roman" w:hAnsi="Symbol" w:cs="Times New Roman" w:hint="default"/>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A6105"/>
    <w:multiLevelType w:val="hybridMultilevel"/>
    <w:tmpl w:val="908AA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0D68DA"/>
    <w:multiLevelType w:val="hybridMultilevel"/>
    <w:tmpl w:val="A546F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860CE"/>
    <w:multiLevelType w:val="hybridMultilevel"/>
    <w:tmpl w:val="E05256F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7095F5E"/>
    <w:multiLevelType w:val="hybridMultilevel"/>
    <w:tmpl w:val="2F180C6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7565EE3"/>
    <w:multiLevelType w:val="hybridMultilevel"/>
    <w:tmpl w:val="6C00BDC0"/>
    <w:lvl w:ilvl="0" w:tplc="6B30729C">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0D323A"/>
    <w:multiLevelType w:val="hybridMultilevel"/>
    <w:tmpl w:val="3FBEE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C37CB"/>
    <w:multiLevelType w:val="hybridMultilevel"/>
    <w:tmpl w:val="3D1E3C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D3A6FA8"/>
    <w:multiLevelType w:val="hybridMultilevel"/>
    <w:tmpl w:val="2410C5E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F1D4A35"/>
    <w:multiLevelType w:val="hybridMultilevel"/>
    <w:tmpl w:val="0288623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4"/>
  </w:num>
  <w:num w:numId="2">
    <w:abstractNumId w:val="29"/>
  </w:num>
  <w:num w:numId="3">
    <w:abstractNumId w:val="6"/>
  </w:num>
  <w:num w:numId="4">
    <w:abstractNumId w:val="4"/>
  </w:num>
  <w:num w:numId="5">
    <w:abstractNumId w:val="27"/>
  </w:num>
  <w:num w:numId="6">
    <w:abstractNumId w:val="23"/>
  </w:num>
  <w:num w:numId="7">
    <w:abstractNumId w:val="21"/>
  </w:num>
  <w:num w:numId="8">
    <w:abstractNumId w:val="5"/>
  </w:num>
  <w:num w:numId="9">
    <w:abstractNumId w:val="0"/>
  </w:num>
  <w:num w:numId="10">
    <w:abstractNumId w:val="32"/>
  </w:num>
  <w:num w:numId="11">
    <w:abstractNumId w:val="8"/>
  </w:num>
  <w:num w:numId="12">
    <w:abstractNumId w:val="11"/>
  </w:num>
  <w:num w:numId="13">
    <w:abstractNumId w:val="28"/>
  </w:num>
  <w:num w:numId="14">
    <w:abstractNumId w:val="15"/>
  </w:num>
  <w:num w:numId="15">
    <w:abstractNumId w:val="18"/>
  </w:num>
  <w:num w:numId="16">
    <w:abstractNumId w:val="20"/>
  </w:num>
  <w:num w:numId="17">
    <w:abstractNumId w:val="33"/>
  </w:num>
  <w:num w:numId="18">
    <w:abstractNumId w:val="7"/>
  </w:num>
  <w:num w:numId="19">
    <w:abstractNumId w:val="12"/>
  </w:num>
  <w:num w:numId="20">
    <w:abstractNumId w:val="9"/>
  </w:num>
  <w:num w:numId="21">
    <w:abstractNumId w:val="22"/>
  </w:num>
  <w:num w:numId="22">
    <w:abstractNumId w:val="30"/>
  </w:num>
  <w:num w:numId="23">
    <w:abstractNumId w:val="17"/>
  </w:num>
  <w:num w:numId="24">
    <w:abstractNumId w:val="2"/>
  </w:num>
  <w:num w:numId="25">
    <w:abstractNumId w:val="3"/>
  </w:num>
  <w:num w:numId="26">
    <w:abstractNumId w:val="19"/>
  </w:num>
  <w:num w:numId="27">
    <w:abstractNumId w:val="1"/>
  </w:num>
  <w:num w:numId="28">
    <w:abstractNumId w:val="16"/>
  </w:num>
  <w:num w:numId="29">
    <w:abstractNumId w:val="14"/>
  </w:num>
  <w:num w:numId="30">
    <w:abstractNumId w:val="13"/>
  </w:num>
  <w:num w:numId="31">
    <w:abstractNumId w:val="31"/>
  </w:num>
  <w:num w:numId="32">
    <w:abstractNumId w:val="10"/>
  </w:num>
  <w:num w:numId="33">
    <w:abstractNumId w:val="26"/>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81"/>
    <w:rsid w:val="00000E46"/>
    <w:rsid w:val="00014F43"/>
    <w:rsid w:val="00020490"/>
    <w:rsid w:val="00021438"/>
    <w:rsid w:val="0002541F"/>
    <w:rsid w:val="00026392"/>
    <w:rsid w:val="0003356F"/>
    <w:rsid w:val="00040CE1"/>
    <w:rsid w:val="000578F6"/>
    <w:rsid w:val="000605DA"/>
    <w:rsid w:val="0006318D"/>
    <w:rsid w:val="00064339"/>
    <w:rsid w:val="00065FDB"/>
    <w:rsid w:val="000A53F4"/>
    <w:rsid w:val="000C5A42"/>
    <w:rsid w:val="000D46C0"/>
    <w:rsid w:val="000E2947"/>
    <w:rsid w:val="000E7424"/>
    <w:rsid w:val="000F4059"/>
    <w:rsid w:val="00104924"/>
    <w:rsid w:val="00104A18"/>
    <w:rsid w:val="001148AB"/>
    <w:rsid w:val="00137E06"/>
    <w:rsid w:val="001579E7"/>
    <w:rsid w:val="0016447A"/>
    <w:rsid w:val="00165F85"/>
    <w:rsid w:val="001673AB"/>
    <w:rsid w:val="00181852"/>
    <w:rsid w:val="00190D15"/>
    <w:rsid w:val="001935E4"/>
    <w:rsid w:val="001957F1"/>
    <w:rsid w:val="001B36D8"/>
    <w:rsid w:val="001B4090"/>
    <w:rsid w:val="001B5BA4"/>
    <w:rsid w:val="001D1C4C"/>
    <w:rsid w:val="001D7183"/>
    <w:rsid w:val="001E263E"/>
    <w:rsid w:val="001E7D81"/>
    <w:rsid w:val="001F6D85"/>
    <w:rsid w:val="00202009"/>
    <w:rsid w:val="0020450B"/>
    <w:rsid w:val="00207B83"/>
    <w:rsid w:val="002117E1"/>
    <w:rsid w:val="0021596F"/>
    <w:rsid w:val="00215F25"/>
    <w:rsid w:val="0023566E"/>
    <w:rsid w:val="0023702C"/>
    <w:rsid w:val="002501FE"/>
    <w:rsid w:val="00257897"/>
    <w:rsid w:val="002701D9"/>
    <w:rsid w:val="00271927"/>
    <w:rsid w:val="00275D80"/>
    <w:rsid w:val="002961B2"/>
    <w:rsid w:val="002C1120"/>
    <w:rsid w:val="002C7CB8"/>
    <w:rsid w:val="002D66BA"/>
    <w:rsid w:val="002E0E26"/>
    <w:rsid w:val="002E22A7"/>
    <w:rsid w:val="002E271D"/>
    <w:rsid w:val="002E55C0"/>
    <w:rsid w:val="003249C1"/>
    <w:rsid w:val="003278B2"/>
    <w:rsid w:val="0033022A"/>
    <w:rsid w:val="00335277"/>
    <w:rsid w:val="00345388"/>
    <w:rsid w:val="0035550D"/>
    <w:rsid w:val="003578D4"/>
    <w:rsid w:val="003822CF"/>
    <w:rsid w:val="00385BFF"/>
    <w:rsid w:val="003D0004"/>
    <w:rsid w:val="003D4619"/>
    <w:rsid w:val="003D4895"/>
    <w:rsid w:val="003E0AC9"/>
    <w:rsid w:val="003E61DB"/>
    <w:rsid w:val="003F1C85"/>
    <w:rsid w:val="0040150E"/>
    <w:rsid w:val="0040247E"/>
    <w:rsid w:val="004122C5"/>
    <w:rsid w:val="00416CBF"/>
    <w:rsid w:val="00436DAB"/>
    <w:rsid w:val="00440C26"/>
    <w:rsid w:val="00441539"/>
    <w:rsid w:val="0045026A"/>
    <w:rsid w:val="004504AE"/>
    <w:rsid w:val="00477974"/>
    <w:rsid w:val="00491667"/>
    <w:rsid w:val="004A6386"/>
    <w:rsid w:val="004A6945"/>
    <w:rsid w:val="004C5B98"/>
    <w:rsid w:val="004E6FFA"/>
    <w:rsid w:val="004F68F5"/>
    <w:rsid w:val="004F72DB"/>
    <w:rsid w:val="00506E15"/>
    <w:rsid w:val="00515680"/>
    <w:rsid w:val="00550F1C"/>
    <w:rsid w:val="00557A30"/>
    <w:rsid w:val="00564E6D"/>
    <w:rsid w:val="0059401D"/>
    <w:rsid w:val="00597515"/>
    <w:rsid w:val="00597B6F"/>
    <w:rsid w:val="005A294E"/>
    <w:rsid w:val="005B602D"/>
    <w:rsid w:val="005C3B47"/>
    <w:rsid w:val="005D3959"/>
    <w:rsid w:val="005D6712"/>
    <w:rsid w:val="005E457F"/>
    <w:rsid w:val="005E6CAD"/>
    <w:rsid w:val="005E70AD"/>
    <w:rsid w:val="005F2176"/>
    <w:rsid w:val="005F5E77"/>
    <w:rsid w:val="0060016D"/>
    <w:rsid w:val="00602CF8"/>
    <w:rsid w:val="006227EC"/>
    <w:rsid w:val="00624CB3"/>
    <w:rsid w:val="00636AF3"/>
    <w:rsid w:val="00644607"/>
    <w:rsid w:val="00650AF4"/>
    <w:rsid w:val="00664D7F"/>
    <w:rsid w:val="00675F7E"/>
    <w:rsid w:val="006807D7"/>
    <w:rsid w:val="00682DE3"/>
    <w:rsid w:val="00696D08"/>
    <w:rsid w:val="00696E1E"/>
    <w:rsid w:val="0069780C"/>
    <w:rsid w:val="006B0436"/>
    <w:rsid w:val="006B4985"/>
    <w:rsid w:val="006C2A5B"/>
    <w:rsid w:val="006D4833"/>
    <w:rsid w:val="006D5829"/>
    <w:rsid w:val="006E4E9C"/>
    <w:rsid w:val="006F71F7"/>
    <w:rsid w:val="00700F1D"/>
    <w:rsid w:val="00722C01"/>
    <w:rsid w:val="0073209E"/>
    <w:rsid w:val="00734EEC"/>
    <w:rsid w:val="007512A5"/>
    <w:rsid w:val="0075294B"/>
    <w:rsid w:val="00760ABE"/>
    <w:rsid w:val="00763AE7"/>
    <w:rsid w:val="0077591C"/>
    <w:rsid w:val="007860E6"/>
    <w:rsid w:val="00786B1C"/>
    <w:rsid w:val="00787ACB"/>
    <w:rsid w:val="00795203"/>
    <w:rsid w:val="00797D0D"/>
    <w:rsid w:val="007A4995"/>
    <w:rsid w:val="007A5FCB"/>
    <w:rsid w:val="007B044C"/>
    <w:rsid w:val="007B05A3"/>
    <w:rsid w:val="007B7097"/>
    <w:rsid w:val="007C29B7"/>
    <w:rsid w:val="007C2B4C"/>
    <w:rsid w:val="007D26AE"/>
    <w:rsid w:val="007D5789"/>
    <w:rsid w:val="007E33F3"/>
    <w:rsid w:val="007E6673"/>
    <w:rsid w:val="007F7D3F"/>
    <w:rsid w:val="008005A8"/>
    <w:rsid w:val="008164C0"/>
    <w:rsid w:val="008265DC"/>
    <w:rsid w:val="00830152"/>
    <w:rsid w:val="00830C25"/>
    <w:rsid w:val="00831C5C"/>
    <w:rsid w:val="00833848"/>
    <w:rsid w:val="00842DC7"/>
    <w:rsid w:val="0084579C"/>
    <w:rsid w:val="00846E02"/>
    <w:rsid w:val="00847678"/>
    <w:rsid w:val="00854C3B"/>
    <w:rsid w:val="00863AA9"/>
    <w:rsid w:val="008646F3"/>
    <w:rsid w:val="00867EBF"/>
    <w:rsid w:val="0087015E"/>
    <w:rsid w:val="008713F2"/>
    <w:rsid w:val="00884DD0"/>
    <w:rsid w:val="00886FAB"/>
    <w:rsid w:val="008A0F22"/>
    <w:rsid w:val="008A36A3"/>
    <w:rsid w:val="008B003B"/>
    <w:rsid w:val="008B3C19"/>
    <w:rsid w:val="008B484D"/>
    <w:rsid w:val="008B533C"/>
    <w:rsid w:val="008C0813"/>
    <w:rsid w:val="008C16D0"/>
    <w:rsid w:val="008C4ECA"/>
    <w:rsid w:val="008C544E"/>
    <w:rsid w:val="008C69A5"/>
    <w:rsid w:val="008D12B7"/>
    <w:rsid w:val="008E0A9E"/>
    <w:rsid w:val="008E2944"/>
    <w:rsid w:val="008F4558"/>
    <w:rsid w:val="008F4959"/>
    <w:rsid w:val="008F5590"/>
    <w:rsid w:val="009027F3"/>
    <w:rsid w:val="00924186"/>
    <w:rsid w:val="009270A7"/>
    <w:rsid w:val="00941FD8"/>
    <w:rsid w:val="009546E3"/>
    <w:rsid w:val="00963CCA"/>
    <w:rsid w:val="009663EF"/>
    <w:rsid w:val="00975752"/>
    <w:rsid w:val="0098184D"/>
    <w:rsid w:val="0098634C"/>
    <w:rsid w:val="00990144"/>
    <w:rsid w:val="009B1157"/>
    <w:rsid w:val="009B22BF"/>
    <w:rsid w:val="009E5EB8"/>
    <w:rsid w:val="00A16553"/>
    <w:rsid w:val="00A206B3"/>
    <w:rsid w:val="00A220EF"/>
    <w:rsid w:val="00A33453"/>
    <w:rsid w:val="00A353B0"/>
    <w:rsid w:val="00A363D4"/>
    <w:rsid w:val="00A50022"/>
    <w:rsid w:val="00A562EB"/>
    <w:rsid w:val="00A56515"/>
    <w:rsid w:val="00A6220D"/>
    <w:rsid w:val="00A638D9"/>
    <w:rsid w:val="00A70122"/>
    <w:rsid w:val="00A72FE4"/>
    <w:rsid w:val="00A74B7D"/>
    <w:rsid w:val="00A92BFC"/>
    <w:rsid w:val="00A92F44"/>
    <w:rsid w:val="00AB16B3"/>
    <w:rsid w:val="00AD1F79"/>
    <w:rsid w:val="00AD2890"/>
    <w:rsid w:val="00AE06C7"/>
    <w:rsid w:val="00B16A54"/>
    <w:rsid w:val="00B20EF7"/>
    <w:rsid w:val="00B212F6"/>
    <w:rsid w:val="00B24150"/>
    <w:rsid w:val="00B279BE"/>
    <w:rsid w:val="00B27B8B"/>
    <w:rsid w:val="00B311BD"/>
    <w:rsid w:val="00B32216"/>
    <w:rsid w:val="00B72723"/>
    <w:rsid w:val="00B80B48"/>
    <w:rsid w:val="00B9777F"/>
    <w:rsid w:val="00BA1E4F"/>
    <w:rsid w:val="00BA3385"/>
    <w:rsid w:val="00BB1B62"/>
    <w:rsid w:val="00BB4CF3"/>
    <w:rsid w:val="00BC609C"/>
    <w:rsid w:val="00BC7E7F"/>
    <w:rsid w:val="00BD705C"/>
    <w:rsid w:val="00BE0BE0"/>
    <w:rsid w:val="00BE1407"/>
    <w:rsid w:val="00BE33B4"/>
    <w:rsid w:val="00BF7D81"/>
    <w:rsid w:val="00C0484E"/>
    <w:rsid w:val="00C12E6A"/>
    <w:rsid w:val="00C1572E"/>
    <w:rsid w:val="00C21456"/>
    <w:rsid w:val="00C22709"/>
    <w:rsid w:val="00C25DC9"/>
    <w:rsid w:val="00C27822"/>
    <w:rsid w:val="00C31ABB"/>
    <w:rsid w:val="00C32F8D"/>
    <w:rsid w:val="00C3347C"/>
    <w:rsid w:val="00C36E1F"/>
    <w:rsid w:val="00C40002"/>
    <w:rsid w:val="00C42CB0"/>
    <w:rsid w:val="00C43BC3"/>
    <w:rsid w:val="00C45A35"/>
    <w:rsid w:val="00C54E8C"/>
    <w:rsid w:val="00C5511F"/>
    <w:rsid w:val="00C62D68"/>
    <w:rsid w:val="00C64674"/>
    <w:rsid w:val="00C67735"/>
    <w:rsid w:val="00C80F9F"/>
    <w:rsid w:val="00C81166"/>
    <w:rsid w:val="00C85BD3"/>
    <w:rsid w:val="00C974E9"/>
    <w:rsid w:val="00CA2D60"/>
    <w:rsid w:val="00CA5F6C"/>
    <w:rsid w:val="00CC2C68"/>
    <w:rsid w:val="00CD3C74"/>
    <w:rsid w:val="00CD4454"/>
    <w:rsid w:val="00CD7EF1"/>
    <w:rsid w:val="00CE16E9"/>
    <w:rsid w:val="00CF0F85"/>
    <w:rsid w:val="00D01415"/>
    <w:rsid w:val="00D17810"/>
    <w:rsid w:val="00D312B0"/>
    <w:rsid w:val="00D37FBE"/>
    <w:rsid w:val="00D63795"/>
    <w:rsid w:val="00D72EEC"/>
    <w:rsid w:val="00D86E3D"/>
    <w:rsid w:val="00D87C3D"/>
    <w:rsid w:val="00DA1CB9"/>
    <w:rsid w:val="00DA3BCA"/>
    <w:rsid w:val="00DB4ED4"/>
    <w:rsid w:val="00DB6F5C"/>
    <w:rsid w:val="00DB702F"/>
    <w:rsid w:val="00DC4E28"/>
    <w:rsid w:val="00DE4719"/>
    <w:rsid w:val="00DE4C6A"/>
    <w:rsid w:val="00DE7AF1"/>
    <w:rsid w:val="00E01201"/>
    <w:rsid w:val="00E05E43"/>
    <w:rsid w:val="00E11305"/>
    <w:rsid w:val="00E11FB5"/>
    <w:rsid w:val="00E21045"/>
    <w:rsid w:val="00E226EC"/>
    <w:rsid w:val="00E23F2C"/>
    <w:rsid w:val="00E40331"/>
    <w:rsid w:val="00E43C71"/>
    <w:rsid w:val="00E747C4"/>
    <w:rsid w:val="00E94CBC"/>
    <w:rsid w:val="00E95F46"/>
    <w:rsid w:val="00E965DB"/>
    <w:rsid w:val="00E966AD"/>
    <w:rsid w:val="00EB4E92"/>
    <w:rsid w:val="00EB512F"/>
    <w:rsid w:val="00EB7815"/>
    <w:rsid w:val="00ED1BD0"/>
    <w:rsid w:val="00ED5139"/>
    <w:rsid w:val="00ED71F6"/>
    <w:rsid w:val="00EE6AE2"/>
    <w:rsid w:val="00EF5821"/>
    <w:rsid w:val="00F05ACA"/>
    <w:rsid w:val="00F22A5D"/>
    <w:rsid w:val="00F31D8E"/>
    <w:rsid w:val="00F3207D"/>
    <w:rsid w:val="00F36DB9"/>
    <w:rsid w:val="00F464E6"/>
    <w:rsid w:val="00F663F6"/>
    <w:rsid w:val="00F67AC3"/>
    <w:rsid w:val="00F73096"/>
    <w:rsid w:val="00F73336"/>
    <w:rsid w:val="00F8311A"/>
    <w:rsid w:val="00F85800"/>
    <w:rsid w:val="00F9227E"/>
    <w:rsid w:val="00F963FF"/>
    <w:rsid w:val="00F96FF3"/>
    <w:rsid w:val="00FA6628"/>
    <w:rsid w:val="00FB099B"/>
    <w:rsid w:val="00FE3A89"/>
    <w:rsid w:val="00FE57AC"/>
    <w:rsid w:val="00FE78C5"/>
    <w:rsid w:val="00FF12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DFE4514"/>
  <w14:defaultImageDpi w14:val="32767"/>
  <w15:docId w15:val="{DB055DA8-1707-4F95-B462-FC3ACF15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sz w:val="24"/>
      <w:szCs w:val="24"/>
      <w:lang w:val="nl-NL" w:eastAsia="nl-NL"/>
    </w:rPr>
  </w:style>
  <w:style w:type="paragraph" w:styleId="Kop1">
    <w:name w:val="heading 1"/>
    <w:basedOn w:val="Standaard"/>
    <w:next w:val="Standaard"/>
    <w:link w:val="Kop1Char"/>
    <w:qFormat/>
    <w:rsid w:val="004E6FFA"/>
    <w:pPr>
      <w:keepNext/>
      <w:keepLines/>
      <w:spacing w:before="240" w:after="60"/>
      <w:outlineLvl w:val="0"/>
    </w:pPr>
    <w:rPr>
      <w:rFonts w:asciiTheme="majorHAnsi" w:eastAsiaTheme="majorEastAsia" w:hAnsiTheme="majorHAnsi" w:cstheme="majorBidi"/>
      <w:noProof w:val="0"/>
      <w:color w:val="2F5496" w:themeColor="accent1" w:themeShade="BF"/>
      <w:sz w:val="32"/>
      <w:szCs w:val="32"/>
      <w:lang w:eastAsia="en-US"/>
    </w:rPr>
  </w:style>
  <w:style w:type="paragraph" w:styleId="Kop2">
    <w:name w:val="heading 2"/>
    <w:basedOn w:val="Standaard"/>
    <w:next w:val="Standaard"/>
    <w:qFormat/>
    <w:pPr>
      <w:keepNext/>
      <w:tabs>
        <w:tab w:val="left" w:pos="360"/>
        <w:tab w:val="left" w:pos="2700"/>
      </w:tabs>
      <w:outlineLvl w:val="1"/>
    </w:pPr>
    <w:rPr>
      <w:b/>
      <w:b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Pr>
      <w:sz w:val="22"/>
    </w:rPr>
  </w:style>
  <w:style w:type="paragraph" w:styleId="Plattetekst2">
    <w:name w:val="Body Text 2"/>
    <w:basedOn w:val="Standaard"/>
    <w:pPr>
      <w:tabs>
        <w:tab w:val="left" w:pos="360"/>
        <w:tab w:val="left" w:pos="2700"/>
      </w:tabs>
    </w:pPr>
    <w:rPr>
      <w:b/>
      <w:bCs/>
      <w:sz w:val="22"/>
    </w:rPr>
  </w:style>
  <w:style w:type="paragraph" w:styleId="Plattetekst3">
    <w:name w:val="Body Text 3"/>
    <w:basedOn w:val="Standaard"/>
    <w:pPr>
      <w:tabs>
        <w:tab w:val="left" w:pos="360"/>
        <w:tab w:val="left" w:pos="1440"/>
        <w:tab w:val="left" w:pos="2700"/>
      </w:tabs>
    </w:pPr>
    <w:rPr>
      <w:i/>
      <w:iCs/>
      <w:sz w:val="22"/>
    </w:rPr>
  </w:style>
  <w:style w:type="paragraph" w:styleId="Voettekst">
    <w:name w:val="footer"/>
    <w:basedOn w:val="Standaard"/>
    <w:link w:val="VoettekstChar"/>
    <w:uiPriority w:val="99"/>
    <w:pPr>
      <w:tabs>
        <w:tab w:val="center" w:pos="4153"/>
        <w:tab w:val="right" w:pos="8306"/>
      </w:tabs>
    </w:pPr>
  </w:style>
  <w:style w:type="character" w:styleId="Paginanummer">
    <w:name w:val="page number"/>
    <w:basedOn w:val="Standaardalinea-lettertype"/>
  </w:style>
  <w:style w:type="paragraph" w:styleId="Koptekst">
    <w:name w:val="header"/>
    <w:basedOn w:val="Standaard"/>
    <w:link w:val="KoptekstChar"/>
    <w:uiPriority w:val="99"/>
    <w:pPr>
      <w:tabs>
        <w:tab w:val="center" w:pos="4320"/>
        <w:tab w:val="right" w:pos="8640"/>
      </w:tabs>
    </w:pPr>
  </w:style>
  <w:style w:type="paragraph" w:styleId="Ballontekst">
    <w:name w:val="Balloon Text"/>
    <w:basedOn w:val="Standaard"/>
    <w:semiHidden/>
    <w:rsid w:val="00735EB7"/>
    <w:rPr>
      <w:rFonts w:ascii="Tahoma" w:hAnsi="Tahoma" w:cs="Tahoma"/>
      <w:sz w:val="16"/>
      <w:szCs w:val="16"/>
    </w:rPr>
  </w:style>
  <w:style w:type="paragraph" w:styleId="Voetnoottekst">
    <w:name w:val="footnote text"/>
    <w:basedOn w:val="Standaard"/>
    <w:link w:val="VoetnoottekstChar"/>
    <w:uiPriority w:val="99"/>
    <w:unhideWhenUsed/>
    <w:rsid w:val="00D72EEC"/>
    <w:rPr>
      <w:sz w:val="20"/>
      <w:szCs w:val="20"/>
    </w:rPr>
  </w:style>
  <w:style w:type="character" w:customStyle="1" w:styleId="VoetnoottekstChar">
    <w:name w:val="Voetnoottekst Char"/>
    <w:link w:val="Voetnoottekst"/>
    <w:uiPriority w:val="99"/>
    <w:rsid w:val="00D72EEC"/>
    <w:rPr>
      <w:noProof/>
    </w:rPr>
  </w:style>
  <w:style w:type="character" w:styleId="Voetnootmarkering">
    <w:name w:val="footnote reference"/>
    <w:uiPriority w:val="99"/>
    <w:semiHidden/>
    <w:unhideWhenUsed/>
    <w:rsid w:val="00D72EEC"/>
    <w:rPr>
      <w:vertAlign w:val="superscript"/>
    </w:rPr>
  </w:style>
  <w:style w:type="table" w:styleId="Tabelraster">
    <w:name w:val="Table Grid"/>
    <w:basedOn w:val="Standaardtabel"/>
    <w:rsid w:val="00ED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uiPriority w:val="99"/>
    <w:semiHidden/>
    <w:unhideWhenUsed/>
    <w:rsid w:val="00D01415"/>
  </w:style>
  <w:style w:type="character" w:customStyle="1" w:styleId="TekstopmerkingChar">
    <w:name w:val="Tekst opmerking Char"/>
    <w:link w:val="Tekstopmerking"/>
    <w:uiPriority w:val="99"/>
    <w:semiHidden/>
    <w:rsid w:val="00FE3A89"/>
    <w:rPr>
      <w:noProof/>
    </w:rPr>
  </w:style>
  <w:style w:type="paragraph" w:styleId="Tekstopmerking">
    <w:name w:val="annotation text"/>
    <w:basedOn w:val="Standaard"/>
    <w:link w:val="TekstopmerkingChar"/>
    <w:uiPriority w:val="99"/>
    <w:semiHidden/>
    <w:unhideWhenUsed/>
    <w:rsid w:val="00FE3A89"/>
    <w:rPr>
      <w:sz w:val="20"/>
      <w:szCs w:val="20"/>
    </w:rPr>
  </w:style>
  <w:style w:type="character" w:customStyle="1" w:styleId="OnderwerpvanopmerkingChar">
    <w:name w:val="Onderwerp van opmerking Char"/>
    <w:link w:val="Onderwerpvanopmerking"/>
    <w:uiPriority w:val="99"/>
    <w:semiHidden/>
    <w:rsid w:val="00FE3A89"/>
    <w:rPr>
      <w:b/>
      <w:bCs/>
      <w:noProof/>
    </w:rPr>
  </w:style>
  <w:style w:type="paragraph" w:styleId="Onderwerpvanopmerking">
    <w:name w:val="annotation subject"/>
    <w:basedOn w:val="Tekstopmerking"/>
    <w:next w:val="Tekstopmerking"/>
    <w:link w:val="OnderwerpvanopmerkingChar"/>
    <w:uiPriority w:val="99"/>
    <w:semiHidden/>
    <w:unhideWhenUsed/>
    <w:rsid w:val="00FE3A89"/>
    <w:rPr>
      <w:b/>
      <w:bCs/>
    </w:rPr>
  </w:style>
  <w:style w:type="paragraph" w:styleId="Normaalweb">
    <w:name w:val="Normal (Web)"/>
    <w:basedOn w:val="Standaard"/>
    <w:uiPriority w:val="99"/>
    <w:semiHidden/>
    <w:unhideWhenUsed/>
    <w:rsid w:val="00C36E1F"/>
    <w:pPr>
      <w:spacing w:before="100" w:beforeAutospacing="1" w:after="100" w:afterAutospacing="1"/>
    </w:pPr>
    <w:rPr>
      <w:noProof w:val="0"/>
      <w:lang w:val="en-US" w:eastAsia="en-US"/>
    </w:rPr>
  </w:style>
  <w:style w:type="character" w:styleId="Verwijzingopmerking">
    <w:name w:val="annotation reference"/>
    <w:uiPriority w:val="99"/>
    <w:semiHidden/>
    <w:unhideWhenUsed/>
    <w:rsid w:val="008265DC"/>
    <w:rPr>
      <w:sz w:val="16"/>
      <w:szCs w:val="16"/>
    </w:rPr>
  </w:style>
  <w:style w:type="paragraph" w:styleId="Revisie">
    <w:name w:val="Revision"/>
    <w:hidden/>
    <w:uiPriority w:val="62"/>
    <w:rsid w:val="007C29B7"/>
    <w:rPr>
      <w:noProof/>
      <w:sz w:val="24"/>
      <w:szCs w:val="24"/>
      <w:lang w:val="nl-NL" w:eastAsia="nl-NL"/>
    </w:rPr>
  </w:style>
  <w:style w:type="paragraph" w:styleId="Lijstalinea">
    <w:name w:val="List Paragraph"/>
    <w:basedOn w:val="Standaard"/>
    <w:uiPriority w:val="63"/>
    <w:qFormat/>
    <w:rsid w:val="0035550D"/>
    <w:pPr>
      <w:ind w:left="720"/>
      <w:contextualSpacing/>
    </w:pPr>
  </w:style>
  <w:style w:type="character" w:customStyle="1" w:styleId="Kop1Char">
    <w:name w:val="Kop 1 Char"/>
    <w:basedOn w:val="Standaardalinea-lettertype"/>
    <w:link w:val="Kop1"/>
    <w:rsid w:val="004E6FFA"/>
    <w:rPr>
      <w:rFonts w:asciiTheme="majorHAnsi" w:eastAsiaTheme="majorEastAsia" w:hAnsiTheme="majorHAnsi" w:cstheme="majorBidi"/>
      <w:color w:val="2F5496" w:themeColor="accent1" w:themeShade="BF"/>
      <w:sz w:val="32"/>
      <w:szCs w:val="32"/>
      <w:lang w:val="nl-NL"/>
    </w:rPr>
  </w:style>
  <w:style w:type="character" w:customStyle="1" w:styleId="VoettekstChar">
    <w:name w:val="Voettekst Char"/>
    <w:basedOn w:val="Standaardalinea-lettertype"/>
    <w:link w:val="Voettekst"/>
    <w:uiPriority w:val="99"/>
    <w:rsid w:val="00345388"/>
    <w:rPr>
      <w:noProof/>
      <w:sz w:val="24"/>
      <w:szCs w:val="24"/>
      <w:lang w:val="nl-NL" w:eastAsia="nl-NL"/>
    </w:rPr>
  </w:style>
  <w:style w:type="character" w:styleId="Hyperlink">
    <w:name w:val="Hyperlink"/>
    <w:basedOn w:val="Standaardalinea-lettertype"/>
    <w:uiPriority w:val="99"/>
    <w:unhideWhenUsed/>
    <w:rsid w:val="00345388"/>
    <w:rPr>
      <w:color w:val="0563C1"/>
      <w:u w:val="single"/>
    </w:rPr>
  </w:style>
  <w:style w:type="character" w:customStyle="1" w:styleId="KoptekstChar">
    <w:name w:val="Koptekst Char"/>
    <w:basedOn w:val="Standaardalinea-lettertype"/>
    <w:link w:val="Koptekst"/>
    <w:uiPriority w:val="99"/>
    <w:rsid w:val="00ED1BD0"/>
    <w:rPr>
      <w:noProof/>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7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istido.PCA-ZNW.000\Local%20Settings\Temporary%20Internet%20Files\OLK4F8\BOPZ%2005%20gv%201B%20voorl%20machtiging%20(amb)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DA0A5C4AF644CB67FA0D77E3C2FE8" ma:contentTypeVersion="0" ma:contentTypeDescription="Een nieuw document maken." ma:contentTypeScope="" ma:versionID="e88bbb892f67bafbc52453f9d7df3f0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D732E-1A1F-482C-AEA1-1C14DB6721D9}">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FA38DDD-D128-4621-87DE-22A093F57525}">
  <ds:schemaRefs>
    <ds:schemaRef ds:uri="http://schemas.microsoft.com/sharepoint/v3/contenttype/forms"/>
  </ds:schemaRefs>
</ds:datastoreItem>
</file>

<file path=customXml/itemProps3.xml><?xml version="1.0" encoding="utf-8"?>
<ds:datastoreItem xmlns:ds="http://schemas.openxmlformats.org/officeDocument/2006/customXml" ds:itemID="{1C6AA58A-BB16-4833-A939-0C6680C45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A70E082-2850-4E0E-AB44-8DB200C8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BOPZ 05 gv 1B voorl machtiging (amb)2</Template>
  <TotalTime>0</TotalTime>
  <Pages>5</Pages>
  <Words>1649</Words>
  <Characters>9071</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nr</vt:lpstr>
      <vt:lpstr>nr</vt:lpstr>
    </vt:vector>
  </TitlesOfParts>
  <Company>GGZ Rivierduinen</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aristido</dc:creator>
  <cp:keywords/>
  <cp:lastModifiedBy>Kalpoe, V.N. (Vandana)</cp:lastModifiedBy>
  <cp:revision>6</cp:revision>
  <cp:lastPrinted>2018-10-22T08:07:00Z</cp:lastPrinted>
  <dcterms:created xsi:type="dcterms:W3CDTF">2019-11-22T14:15:00Z</dcterms:created>
  <dcterms:modified xsi:type="dcterms:W3CDTF">2019-12-03T08:28:00Z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0x010100CD2DA0A5C4AF644CB67FA0D77E3C2FE8</vt:lpwstr>
  </property>
</Properties>
</file>